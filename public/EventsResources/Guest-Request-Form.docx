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D719" w14:textId="69F8E8EB" w:rsidR="0086598B" w:rsidRDefault="00F15B88" w:rsidP="1E0DF67C">
      <w:pPr>
        <w:jc w:val="center"/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1F994842" wp14:editId="6EDB65A3">
            <wp:simplePos x="0" y="0"/>
            <wp:positionH relativeFrom="page">
              <wp:posOffset>2604770</wp:posOffset>
            </wp:positionH>
            <wp:positionV relativeFrom="page">
              <wp:posOffset>-210820</wp:posOffset>
            </wp:positionV>
            <wp:extent cx="2035810" cy="1653703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6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D871C" w14:textId="3647579D" w:rsidR="00F15B88" w:rsidRDefault="00F15B88" w:rsidP="1E0DF67C">
      <w:pPr>
        <w:jc w:val="center"/>
        <w:rPr>
          <w:rFonts w:ascii="AvantGarde" w:hAnsi="AvantGarde"/>
          <w:b/>
          <w:bCs/>
          <w:i/>
          <w:iCs/>
          <w:sz w:val="32"/>
          <w:szCs w:val="32"/>
        </w:rPr>
      </w:pPr>
    </w:p>
    <w:p w14:paraId="7B0E897A" w14:textId="77777777" w:rsidR="00F15B88" w:rsidRDefault="00F15B88" w:rsidP="1E0DF67C">
      <w:pPr>
        <w:jc w:val="center"/>
        <w:rPr>
          <w:rFonts w:ascii="AvantGarde" w:hAnsi="AvantGarde"/>
          <w:b/>
          <w:bCs/>
          <w:i/>
          <w:iCs/>
          <w:sz w:val="32"/>
          <w:szCs w:val="32"/>
        </w:rPr>
      </w:pPr>
    </w:p>
    <w:p w14:paraId="42443083" w14:textId="77777777" w:rsidR="000A7855" w:rsidRDefault="000A7855" w:rsidP="000A7855">
      <w:pPr>
        <w:rPr>
          <w:rFonts w:ascii="AvantGarde" w:hAnsi="AvantGarde"/>
          <w:sz w:val="32"/>
          <w:szCs w:val="32"/>
        </w:rPr>
      </w:pPr>
    </w:p>
    <w:p w14:paraId="383DE977" w14:textId="064D1328" w:rsidR="0086598B" w:rsidRDefault="000A7855" w:rsidP="000A7855">
      <w:pPr>
        <w:rPr>
          <w:b/>
          <w:bCs/>
          <w:i/>
          <w:iCs/>
          <w:sz w:val="22"/>
          <w:szCs w:val="22"/>
        </w:rPr>
      </w:pPr>
      <w:r>
        <w:rPr>
          <w:rFonts w:ascii="AvantGarde" w:hAnsi="AvantGarde"/>
          <w:sz w:val="32"/>
          <w:szCs w:val="32"/>
        </w:rPr>
        <w:t xml:space="preserve">                              </w:t>
      </w:r>
      <w:r w:rsidR="008451BF">
        <w:rPr>
          <w:b/>
          <w:bCs/>
          <w:i/>
          <w:iCs/>
          <w:sz w:val="22"/>
          <w:szCs w:val="22"/>
        </w:rPr>
        <w:t>GUEST AUTHORIZATION REQUEST</w:t>
      </w:r>
    </w:p>
    <w:p w14:paraId="3CF6242F" w14:textId="77777777" w:rsidR="000A7855" w:rsidRDefault="000A7855" w:rsidP="000A7855">
      <w:pPr>
        <w:rPr>
          <w:b/>
          <w:bCs/>
          <w:i/>
          <w:iCs/>
          <w:sz w:val="22"/>
          <w:szCs w:val="22"/>
        </w:rPr>
      </w:pPr>
    </w:p>
    <w:p w14:paraId="586B2B6B" w14:textId="77777777" w:rsidR="000A7855" w:rsidRDefault="000A7855" w:rsidP="000A7855">
      <w:pPr>
        <w:rPr>
          <w:b/>
          <w:bCs/>
          <w:i/>
          <w:iCs/>
          <w:sz w:val="22"/>
          <w:szCs w:val="22"/>
        </w:rPr>
      </w:pPr>
    </w:p>
    <w:p w14:paraId="5FE1E018" w14:textId="77777777" w:rsidR="000A7855" w:rsidRDefault="000A7855" w:rsidP="000A7855">
      <w:pPr>
        <w:rPr>
          <w:b/>
          <w:bCs/>
          <w:i/>
          <w:iCs/>
          <w:sz w:val="22"/>
          <w:szCs w:val="22"/>
        </w:rPr>
      </w:pPr>
    </w:p>
    <w:p w14:paraId="08D28338" w14:textId="0BD9FBD4" w:rsidR="1E0DF67C" w:rsidRDefault="1E0DF67C" w:rsidP="1E0DF67C">
      <w:pPr>
        <w:jc w:val="center"/>
        <w:rPr>
          <w:b/>
          <w:bCs/>
          <w:i/>
          <w:iCs/>
          <w:szCs w:val="24"/>
        </w:rPr>
      </w:pPr>
    </w:p>
    <w:p w14:paraId="76128BAF" w14:textId="77777777" w:rsidR="008451BF" w:rsidRDefault="008451BF" w:rsidP="4E5B7C81">
      <w:pPr>
        <w:spacing w:line="259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Event </w:t>
      </w:r>
      <w:r w:rsidR="00EF33CA" w:rsidRPr="008451BF">
        <w:rPr>
          <w:b/>
          <w:bCs/>
          <w:sz w:val="22"/>
          <w:szCs w:val="22"/>
        </w:rPr>
        <w:t>Date:</w:t>
      </w:r>
      <w:r>
        <w:rPr>
          <w:b/>
          <w:bCs/>
          <w:sz w:val="22"/>
          <w:szCs w:val="22"/>
        </w:rPr>
        <w:t xml:space="preserve"> </w:t>
      </w:r>
      <w:r w:rsidR="00CF5575" w:rsidRPr="70D002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      </w:t>
      </w:r>
      <w:r>
        <w:rPr>
          <w:b/>
          <w:bCs/>
          <w:sz w:val="22"/>
          <w:szCs w:val="22"/>
        </w:rPr>
        <w:t>Club Name:</w:t>
      </w:r>
      <w:r>
        <w:rPr>
          <w:sz w:val="22"/>
          <w:szCs w:val="22"/>
        </w:rPr>
        <w:t xml:space="preserve"> </w:t>
      </w:r>
      <w:r w:rsidR="7449749B" w:rsidRPr="70D002CF">
        <w:rPr>
          <w:sz w:val="22"/>
          <w:szCs w:val="22"/>
        </w:rPr>
        <w:t xml:space="preserve"> </w:t>
      </w:r>
      <w:r w:rsidR="3C5B8881" w:rsidRPr="70D002CF">
        <w:rPr>
          <w:sz w:val="22"/>
          <w:szCs w:val="22"/>
        </w:rPr>
        <w:t xml:space="preserve">    </w:t>
      </w:r>
      <w:r w:rsidR="0D7B5AD0" w:rsidRPr="70D002CF">
        <w:rPr>
          <w:sz w:val="22"/>
          <w:szCs w:val="22"/>
        </w:rPr>
        <w:t xml:space="preserve"> </w:t>
      </w:r>
    </w:p>
    <w:p w14:paraId="36B37504" w14:textId="53837B00" w:rsidR="0086598B" w:rsidRDefault="0D7B5AD0" w:rsidP="4E5B7C81">
      <w:pPr>
        <w:spacing w:line="259" w:lineRule="auto"/>
        <w:jc w:val="both"/>
        <w:rPr>
          <w:sz w:val="22"/>
          <w:szCs w:val="22"/>
        </w:rPr>
      </w:pPr>
      <w:r w:rsidRPr="70D002CF">
        <w:rPr>
          <w:sz w:val="22"/>
          <w:szCs w:val="22"/>
        </w:rPr>
        <w:t xml:space="preserve">               </w:t>
      </w:r>
    </w:p>
    <w:p w14:paraId="24010A02" w14:textId="2D49AF37" w:rsidR="6DE97881" w:rsidRDefault="6DE97881" w:rsidP="6DE97881">
      <w:pPr>
        <w:rPr>
          <w:sz w:val="22"/>
          <w:szCs w:val="22"/>
        </w:rPr>
      </w:pPr>
    </w:p>
    <w:p w14:paraId="7C1EB177" w14:textId="1F54CEBF" w:rsidR="7B44AF85" w:rsidRDefault="008451BF" w:rsidP="008451BF">
      <w:pPr>
        <w:pStyle w:val="NoSpacing"/>
        <w:spacing w:line="360" w:lineRule="auto"/>
        <w:rPr>
          <w:sz w:val="22"/>
          <w:szCs w:val="22"/>
        </w:rPr>
      </w:pPr>
      <w:r w:rsidRPr="008451BF">
        <w:rPr>
          <w:b/>
          <w:bCs/>
        </w:rPr>
        <w:t>Person in charge of the event:</w:t>
      </w:r>
      <w:r>
        <w:t xml:space="preserve">                                      </w:t>
      </w:r>
      <w:r w:rsidR="7B44AF85" w:rsidRPr="008451BF">
        <w:rPr>
          <w:b/>
          <w:bCs/>
          <w:sz w:val="22"/>
          <w:szCs w:val="22"/>
        </w:rPr>
        <w:t>Contact</w:t>
      </w:r>
      <w:r w:rsidRPr="008451BF">
        <w:rPr>
          <w:b/>
          <w:bCs/>
          <w:sz w:val="22"/>
          <w:szCs w:val="22"/>
        </w:rPr>
        <w:t xml:space="preserve"> Number</w:t>
      </w:r>
      <w:r w:rsidR="7B44AF85" w:rsidRPr="008451BF">
        <w:rPr>
          <w:b/>
          <w:bCs/>
          <w:sz w:val="22"/>
          <w:szCs w:val="22"/>
        </w:rPr>
        <w:t>:</w:t>
      </w:r>
      <w:r w:rsidR="69AD4D32" w:rsidRPr="70D002CF">
        <w:rPr>
          <w:sz w:val="22"/>
          <w:szCs w:val="22"/>
        </w:rPr>
        <w:t xml:space="preserve"> </w:t>
      </w:r>
    </w:p>
    <w:p w14:paraId="652C8867" w14:textId="77777777" w:rsidR="00F15B88" w:rsidRDefault="00F15B88" w:rsidP="008451BF">
      <w:pPr>
        <w:pStyle w:val="NoSpacing"/>
        <w:spacing w:line="360" w:lineRule="auto"/>
        <w:rPr>
          <w:sz w:val="22"/>
          <w:szCs w:val="22"/>
        </w:rPr>
      </w:pPr>
    </w:p>
    <w:p w14:paraId="7091D723" w14:textId="44D3973B" w:rsidR="00F15B88" w:rsidRDefault="00F15B88" w:rsidP="008451BF">
      <w:pPr>
        <w:pStyle w:val="NoSpacing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AUI Faculty Moderating: …………………………………………………</w:t>
      </w:r>
    </w:p>
    <w:p w14:paraId="709D0987" w14:textId="77777777" w:rsidR="008451BF" w:rsidRPr="008451BF" w:rsidRDefault="008451BF" w:rsidP="008451BF">
      <w:pPr>
        <w:pStyle w:val="NoSpacing"/>
        <w:spacing w:line="360" w:lineRule="auto"/>
      </w:pPr>
    </w:p>
    <w:p w14:paraId="0AD27FC1" w14:textId="4AA6614F" w:rsidR="57DC57F4" w:rsidRDefault="57DC57F4" w:rsidP="17DCE97A">
      <w:pPr>
        <w:spacing w:line="360" w:lineRule="auto"/>
        <w:rPr>
          <w:b/>
          <w:bCs/>
          <w:sz w:val="22"/>
          <w:szCs w:val="22"/>
        </w:rPr>
      </w:pPr>
      <w:r w:rsidRPr="008451BF">
        <w:rPr>
          <w:b/>
          <w:bCs/>
          <w:sz w:val="22"/>
          <w:szCs w:val="22"/>
        </w:rPr>
        <w:t>Purpose</w:t>
      </w:r>
      <w:r w:rsidR="008451BF" w:rsidRPr="008451BF">
        <w:rPr>
          <w:b/>
          <w:bCs/>
          <w:sz w:val="22"/>
          <w:szCs w:val="22"/>
        </w:rPr>
        <w:t xml:space="preserve"> Of Guest Visit: </w:t>
      </w:r>
    </w:p>
    <w:p w14:paraId="11F23677" w14:textId="1591CA71" w:rsidR="008451BF" w:rsidRDefault="008451BF" w:rsidP="17DCE97A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59A2EA" w14:textId="77777777" w:rsidR="008451BF" w:rsidRDefault="008451BF" w:rsidP="17DCE97A">
      <w:pPr>
        <w:spacing w:line="360" w:lineRule="auto"/>
        <w:rPr>
          <w:b/>
          <w:bCs/>
          <w:sz w:val="22"/>
          <w:szCs w:val="22"/>
        </w:rPr>
      </w:pPr>
    </w:p>
    <w:p w14:paraId="5114E113" w14:textId="544144D7" w:rsidR="00F15B88" w:rsidRDefault="00F15B88" w:rsidP="17DCE97A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Guest(s) Name</w:t>
      </w:r>
      <w:r w:rsidR="000A7855">
        <w:rPr>
          <w:b/>
          <w:bCs/>
          <w:sz w:val="22"/>
          <w:szCs w:val="22"/>
        </w:rPr>
        <w:t xml:space="preserve"> and CIN or Passport</w:t>
      </w:r>
      <w:r>
        <w:rPr>
          <w:b/>
          <w:bCs/>
          <w:sz w:val="22"/>
          <w:szCs w:val="22"/>
        </w:rPr>
        <w:t xml:space="preserve">: </w:t>
      </w:r>
    </w:p>
    <w:p w14:paraId="643D0BF3" w14:textId="3057E99B" w:rsidR="00F15B88" w:rsidRDefault="00F15B88" w:rsidP="17DCE97A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29016BE" w14:textId="77777777" w:rsidR="00F15B88" w:rsidRDefault="00F15B88" w:rsidP="17DCE97A">
      <w:pPr>
        <w:spacing w:line="360" w:lineRule="auto"/>
        <w:rPr>
          <w:b/>
          <w:bCs/>
          <w:sz w:val="22"/>
          <w:szCs w:val="22"/>
        </w:rPr>
      </w:pPr>
    </w:p>
    <w:p w14:paraId="5F415E41" w14:textId="345E4F2F" w:rsidR="00F15B88" w:rsidRDefault="00F15B88" w:rsidP="17DCE97A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Small Description</w:t>
      </w:r>
      <w:r w:rsidR="000A7855">
        <w:rPr>
          <w:b/>
          <w:bCs/>
          <w:sz w:val="22"/>
          <w:szCs w:val="22"/>
        </w:rPr>
        <w:t xml:space="preserve"> / Background check</w:t>
      </w:r>
      <w:r>
        <w:rPr>
          <w:b/>
          <w:bCs/>
          <w:sz w:val="22"/>
          <w:szCs w:val="22"/>
        </w:rPr>
        <w:t xml:space="preserve"> of the guest (s): </w:t>
      </w:r>
    </w:p>
    <w:p w14:paraId="63457087" w14:textId="045D9A10" w:rsidR="008451BF" w:rsidRPr="008451BF" w:rsidRDefault="00F15B88" w:rsidP="00F15B88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6D1A22" w14:textId="55CBC3AA" w:rsidR="24BBEFBB" w:rsidRDefault="008451BF" w:rsidP="24BBEFBB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                    </w:t>
      </w:r>
    </w:p>
    <w:p w14:paraId="67348761" w14:textId="77777777" w:rsidR="008451BF" w:rsidRDefault="008451BF" w:rsidP="24BBEFBB">
      <w:pPr>
        <w:spacing w:line="360" w:lineRule="auto"/>
        <w:rPr>
          <w:sz w:val="22"/>
          <w:szCs w:val="22"/>
          <w:u w:val="single"/>
        </w:rPr>
      </w:pPr>
    </w:p>
    <w:p w14:paraId="00C71176" w14:textId="3A67FD90" w:rsidR="008451BF" w:rsidRDefault="008451BF" w:rsidP="00F15B88">
      <w:pPr>
        <w:jc w:val="both"/>
        <w:rPr>
          <w:i/>
          <w:sz w:val="20"/>
        </w:rPr>
      </w:pPr>
      <w:r w:rsidRPr="008451BF">
        <w:rPr>
          <w:i/>
          <w:sz w:val="20"/>
        </w:rPr>
        <w:t xml:space="preserve">    </w:t>
      </w:r>
      <w:r>
        <w:rPr>
          <w:i/>
          <w:sz w:val="20"/>
        </w:rPr>
        <w:t xml:space="preserve">                                                               </w:t>
      </w:r>
      <w:r w:rsidRPr="008451BF">
        <w:rPr>
          <w:i/>
          <w:sz w:val="20"/>
        </w:rPr>
        <w:t xml:space="preserve"> </w:t>
      </w:r>
      <w:r>
        <w:rPr>
          <w:i/>
          <w:sz w:val="20"/>
        </w:rPr>
        <w:t xml:space="preserve">Club President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 </w:t>
      </w:r>
    </w:p>
    <w:p w14:paraId="6FF58CB8" w14:textId="77777777" w:rsidR="008451BF" w:rsidRDefault="008451BF" w:rsidP="008451BF">
      <w:pPr>
        <w:jc w:val="both"/>
        <w:rPr>
          <w:i/>
          <w:sz w:val="20"/>
        </w:rPr>
      </w:pPr>
    </w:p>
    <w:p w14:paraId="3A24592B" w14:textId="1F7A55A1" w:rsidR="008451BF" w:rsidRDefault="008451BF" w:rsidP="008451BF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_____________________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       </w:t>
      </w:r>
    </w:p>
    <w:p w14:paraId="10750639" w14:textId="0CA6A503" w:rsidR="008451BF" w:rsidRPr="008451BF" w:rsidRDefault="008451BF" w:rsidP="008451BF">
      <w:pPr>
        <w:spacing w:line="360" w:lineRule="auto"/>
        <w:rPr>
          <w:sz w:val="22"/>
          <w:szCs w:val="22"/>
          <w:u w:val="single"/>
        </w:rPr>
      </w:pPr>
      <w:r>
        <w:rPr>
          <w:i/>
          <w:sz w:val="16"/>
        </w:rPr>
        <w:tab/>
        <w:t xml:space="preserve">                                                                               Signature</w:t>
      </w:r>
      <w:r>
        <w:rPr>
          <w:i/>
          <w:sz w:val="16"/>
        </w:rPr>
        <w:tab/>
      </w:r>
    </w:p>
    <w:p w14:paraId="264B380E" w14:textId="77777777" w:rsidR="0086598B" w:rsidRDefault="0086598B">
      <w:pPr>
        <w:jc w:val="both"/>
        <w:rPr>
          <w:sz w:val="22"/>
        </w:rPr>
      </w:pPr>
    </w:p>
    <w:p w14:paraId="7988BF83" w14:textId="0E27EC38" w:rsidR="000A7855" w:rsidRDefault="000A7855">
      <w:pPr>
        <w:rPr>
          <w:sz w:val="22"/>
        </w:rPr>
      </w:pPr>
      <w:r>
        <w:rPr>
          <w:sz w:val="22"/>
        </w:rPr>
        <w:br w:type="page"/>
      </w:r>
    </w:p>
    <w:p w14:paraId="2C9DDBEA" w14:textId="77777777" w:rsidR="000A7855" w:rsidRDefault="000A7855">
      <w:pPr>
        <w:jc w:val="both"/>
        <w:rPr>
          <w:sz w:val="22"/>
        </w:rPr>
      </w:pPr>
    </w:p>
    <w:p w14:paraId="2EB235B9" w14:textId="65A2C5ED" w:rsidR="0086598B" w:rsidRDefault="008451B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22"/>
        </w:rPr>
      </w:pPr>
      <w:r>
        <w:rPr>
          <w:b/>
          <w:sz w:val="22"/>
        </w:rPr>
        <w:t>Approval</w:t>
      </w:r>
      <w:r w:rsidR="000A7855">
        <w:rPr>
          <w:b/>
          <w:sz w:val="22"/>
        </w:rPr>
        <w:t>: This part is for the administration ONLY</w:t>
      </w:r>
    </w:p>
    <w:p w14:paraId="05C3BC5F" w14:textId="77777777" w:rsidR="0086598B" w:rsidRDefault="0086598B">
      <w:pPr>
        <w:rPr>
          <w:sz w:val="22"/>
        </w:rPr>
      </w:pPr>
    </w:p>
    <w:p w14:paraId="187B67E5" w14:textId="1CD2AD56" w:rsidR="0086598B" w:rsidRDefault="008451BF">
      <w:pPr>
        <w:jc w:val="both"/>
        <w:rPr>
          <w:i/>
          <w:sz w:val="20"/>
        </w:rPr>
      </w:pPr>
      <w:r>
        <w:rPr>
          <w:szCs w:val="24"/>
        </w:rPr>
        <w:t xml:space="preserve">               </w:t>
      </w:r>
      <w:r w:rsidR="0086598B">
        <w:rPr>
          <w:i/>
          <w:sz w:val="20"/>
        </w:rPr>
        <w:t xml:space="preserve"> </w:t>
      </w:r>
      <w:r>
        <w:rPr>
          <w:i/>
          <w:sz w:val="20"/>
        </w:rPr>
        <w:t>SAO</w:t>
      </w:r>
      <w:r w:rsidR="0086598B">
        <w:rPr>
          <w:i/>
          <w:sz w:val="20"/>
        </w:rPr>
        <w:tab/>
      </w:r>
      <w:r w:rsidR="0086598B">
        <w:rPr>
          <w:i/>
          <w:sz w:val="20"/>
        </w:rPr>
        <w:tab/>
      </w:r>
      <w:r w:rsidR="0086598B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0A7855">
        <w:rPr>
          <w:i/>
          <w:sz w:val="20"/>
        </w:rPr>
        <w:t xml:space="preserve">       Dr. M. </w:t>
      </w:r>
      <w:proofErr w:type="gramStart"/>
      <w:r w:rsidR="000A7855">
        <w:rPr>
          <w:i/>
          <w:sz w:val="20"/>
        </w:rPr>
        <w:t xml:space="preserve">Chraibi </w:t>
      </w:r>
      <w:r w:rsidR="0086598B">
        <w:rPr>
          <w:i/>
          <w:sz w:val="20"/>
        </w:rPr>
        <w:t xml:space="preserve"> </w:t>
      </w:r>
      <w:r>
        <w:rPr>
          <w:i/>
          <w:sz w:val="20"/>
        </w:rPr>
        <w:t>ADSSE</w:t>
      </w:r>
      <w:proofErr w:type="gramEnd"/>
      <w:r w:rsidRPr="000A7855">
        <w:rPr>
          <w:i/>
          <w:sz w:val="20"/>
        </w:rPr>
        <w:t xml:space="preserve">                      </w:t>
      </w:r>
      <w:r w:rsidR="000A7855">
        <w:rPr>
          <w:i/>
          <w:sz w:val="20"/>
        </w:rPr>
        <w:t>Mr. Yassir Touhami,</w:t>
      </w:r>
      <w:r w:rsidRPr="000A7855">
        <w:rPr>
          <w:i/>
          <w:sz w:val="20"/>
        </w:rPr>
        <w:t xml:space="preserve"> COO</w:t>
      </w:r>
    </w:p>
    <w:p w14:paraId="3CA11575" w14:textId="77777777" w:rsidR="008451BF" w:rsidRDefault="008451BF">
      <w:pPr>
        <w:jc w:val="both"/>
        <w:rPr>
          <w:i/>
          <w:sz w:val="20"/>
        </w:rPr>
      </w:pPr>
    </w:p>
    <w:p w14:paraId="260F6228" w14:textId="77777777" w:rsidR="008451BF" w:rsidRDefault="008451BF">
      <w:pPr>
        <w:jc w:val="both"/>
        <w:rPr>
          <w:i/>
          <w:sz w:val="20"/>
        </w:rPr>
      </w:pPr>
    </w:p>
    <w:p w14:paraId="15667B3C" w14:textId="77777777" w:rsidR="008451BF" w:rsidRDefault="008451BF">
      <w:pPr>
        <w:jc w:val="both"/>
        <w:rPr>
          <w:i/>
          <w:sz w:val="20"/>
        </w:rPr>
      </w:pPr>
    </w:p>
    <w:p w14:paraId="514D7DAE" w14:textId="77777777" w:rsidR="0086598B" w:rsidRDefault="0086598B">
      <w:pPr>
        <w:jc w:val="both"/>
        <w:rPr>
          <w:sz w:val="22"/>
        </w:rPr>
      </w:pPr>
      <w:r>
        <w:rPr>
          <w:sz w:val="22"/>
        </w:rPr>
        <w:t>_____________________</w:t>
      </w:r>
      <w:r>
        <w:rPr>
          <w:sz w:val="22"/>
        </w:rPr>
        <w:tab/>
        <w:t xml:space="preserve">   _____________________</w:t>
      </w:r>
      <w:r>
        <w:rPr>
          <w:sz w:val="22"/>
        </w:rPr>
        <w:tab/>
        <w:t xml:space="preserve">         _____________________</w:t>
      </w:r>
    </w:p>
    <w:p w14:paraId="24DB4C9C" w14:textId="77777777" w:rsidR="0086598B" w:rsidRPr="000A7855" w:rsidRDefault="0086598B">
      <w:pPr>
        <w:jc w:val="both"/>
        <w:rPr>
          <w:i/>
          <w:sz w:val="16"/>
        </w:rPr>
      </w:pPr>
      <w:r>
        <w:rPr>
          <w:i/>
          <w:sz w:val="16"/>
        </w:rPr>
        <w:tab/>
      </w:r>
      <w:r w:rsidRPr="000A7855">
        <w:rPr>
          <w:i/>
          <w:sz w:val="16"/>
        </w:rPr>
        <w:t>Si</w:t>
      </w:r>
      <w:r>
        <w:rPr>
          <w:i/>
          <w:sz w:val="16"/>
        </w:rPr>
        <w:t>gnature</w:t>
      </w:r>
      <w:r>
        <w:rPr>
          <w:i/>
          <w:sz w:val="16"/>
        </w:rPr>
        <w:tab/>
      </w:r>
      <w:r>
        <w:rPr>
          <w:i/>
          <w:sz w:val="16"/>
        </w:rPr>
        <w:tab/>
      </w:r>
      <w:r w:rsidRPr="000A7855">
        <w:rPr>
          <w:i/>
          <w:sz w:val="16"/>
        </w:rPr>
        <w:tab/>
      </w:r>
      <w:r w:rsidRPr="000A7855">
        <w:rPr>
          <w:i/>
          <w:sz w:val="16"/>
        </w:rPr>
        <w:tab/>
        <w:t xml:space="preserve">     Signature</w:t>
      </w:r>
      <w:r w:rsidRPr="000A7855">
        <w:rPr>
          <w:i/>
          <w:sz w:val="16"/>
        </w:rPr>
        <w:tab/>
      </w:r>
      <w:r w:rsidRPr="000A7855">
        <w:rPr>
          <w:i/>
          <w:sz w:val="16"/>
        </w:rPr>
        <w:tab/>
      </w:r>
      <w:r w:rsidRPr="000A7855">
        <w:rPr>
          <w:i/>
          <w:sz w:val="16"/>
        </w:rPr>
        <w:tab/>
        <w:t xml:space="preserve">               </w:t>
      </w:r>
      <w:proofErr w:type="spellStart"/>
      <w:r w:rsidRPr="000A7855">
        <w:rPr>
          <w:i/>
          <w:sz w:val="16"/>
        </w:rPr>
        <w:t>Signature</w:t>
      </w:r>
      <w:proofErr w:type="spellEnd"/>
      <w:r w:rsidRPr="000A7855">
        <w:rPr>
          <w:i/>
          <w:sz w:val="16"/>
        </w:rPr>
        <w:tab/>
      </w:r>
    </w:p>
    <w:p w14:paraId="13274F1E" w14:textId="7C9D4D8D" w:rsidR="008451BF" w:rsidRDefault="008451BF" w:rsidP="00F15B88">
      <w:pPr>
        <w:jc w:val="both"/>
        <w:rPr>
          <w:sz w:val="22"/>
        </w:rPr>
      </w:pPr>
    </w:p>
    <w:p w14:paraId="12490F40" w14:textId="360F9DF3" w:rsidR="000A7855" w:rsidRDefault="000A7855" w:rsidP="000A7855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061DCB04" wp14:editId="1060361C">
                <wp:extent cx="114300" cy="104775"/>
                <wp:effectExtent l="0" t="0" r="19050" b="28575"/>
                <wp:docPr id="283184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DB6C8" id="Rectangle 1" o:spid="_x0000_s102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" fillcolor="white [3212]" strokecolor="#0a121c [484]" strokeweight="2pt">
                <w10:anchorlock/>
              </v:rect>
            </w:pict>
          </mc:Fallback>
        </mc:AlternateContent>
      </w:r>
      <w:r>
        <w:rPr>
          <w:sz w:val="22"/>
        </w:rPr>
        <w:t xml:space="preserve">  </w:t>
      </w:r>
      <w:r w:rsidRPr="000A7855">
        <w:rPr>
          <w:sz w:val="20"/>
          <w:szCs w:val="18"/>
        </w:rPr>
        <w:t xml:space="preserve">SAO approval Only </w:t>
      </w:r>
      <w:r>
        <w:rPr>
          <w:sz w:val="20"/>
          <w:szCs w:val="18"/>
        </w:rPr>
        <w:t xml:space="preserve">                      </w:t>
      </w:r>
      <w:r>
        <w:rPr>
          <w:noProof/>
          <w:sz w:val="22"/>
        </w:rPr>
        <mc:AlternateContent>
          <mc:Choice Requires="wps">
            <w:drawing>
              <wp:inline distT="0" distB="0" distL="0" distR="0" wp14:anchorId="3F372886" wp14:editId="5DA7258B">
                <wp:extent cx="114300" cy="104775"/>
                <wp:effectExtent l="0" t="0" r="19050" b="28575"/>
                <wp:docPr id="1664044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0008E" id="Rectangle 1" o:spid="_x0000_s102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" fillcolor="white [3212]" strokecolor="#0a121c [484]" strokeweight="2pt">
                <w10:anchorlock/>
              </v:rect>
            </w:pict>
          </mc:Fallback>
        </mc:AlternateContent>
      </w:r>
      <w:r>
        <w:rPr>
          <w:sz w:val="22"/>
        </w:rPr>
        <w:t xml:space="preserve">  </w:t>
      </w:r>
      <w:r>
        <w:rPr>
          <w:sz w:val="20"/>
          <w:szCs w:val="18"/>
        </w:rPr>
        <w:t>DSA Office</w:t>
      </w:r>
      <w:r w:rsidRPr="000A7855">
        <w:rPr>
          <w:sz w:val="20"/>
          <w:szCs w:val="18"/>
        </w:rPr>
        <w:t xml:space="preserve"> approval Only </w:t>
      </w:r>
    </w:p>
    <w:p w14:paraId="0590910F" w14:textId="17DAC7FE" w:rsidR="000A7855" w:rsidRDefault="000A7855" w:rsidP="00F15B88">
      <w:pPr>
        <w:jc w:val="both"/>
        <w:rPr>
          <w:sz w:val="22"/>
        </w:rPr>
      </w:pPr>
    </w:p>
    <w:p w14:paraId="7146EB30" w14:textId="77777777" w:rsidR="000A7855" w:rsidRDefault="000A7855" w:rsidP="00F15B88">
      <w:pPr>
        <w:jc w:val="both"/>
        <w:rPr>
          <w:sz w:val="22"/>
        </w:rPr>
      </w:pPr>
    </w:p>
    <w:p w14:paraId="104268AC" w14:textId="77777777" w:rsidR="000A7855" w:rsidRDefault="000A7855" w:rsidP="00F15B88">
      <w:pPr>
        <w:jc w:val="both"/>
        <w:rPr>
          <w:sz w:val="22"/>
        </w:rPr>
      </w:pPr>
    </w:p>
    <w:p w14:paraId="131B5460" w14:textId="77777777" w:rsidR="000A7855" w:rsidRDefault="000A7855" w:rsidP="00F15B88">
      <w:pPr>
        <w:jc w:val="both"/>
        <w:rPr>
          <w:sz w:val="22"/>
        </w:rPr>
      </w:pPr>
    </w:p>
    <w:p w14:paraId="4E64170F" w14:textId="00D68FBA" w:rsidR="000A7855" w:rsidRDefault="000A7855" w:rsidP="000A7855">
      <w:pPr>
        <w:jc w:val="both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Dr. Amine Bensaid,</w:t>
      </w:r>
      <w:r>
        <w:rPr>
          <w:i/>
          <w:sz w:val="20"/>
        </w:rPr>
        <w:t xml:space="preserve"> President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 </w:t>
      </w:r>
    </w:p>
    <w:p w14:paraId="70D5819F" w14:textId="77777777" w:rsidR="000A7855" w:rsidRDefault="000A7855" w:rsidP="000A7855">
      <w:pPr>
        <w:jc w:val="both"/>
        <w:rPr>
          <w:i/>
          <w:sz w:val="20"/>
        </w:rPr>
      </w:pPr>
    </w:p>
    <w:p w14:paraId="49DAB589" w14:textId="77777777" w:rsidR="000A7855" w:rsidRDefault="000A7855" w:rsidP="000A7855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_____________________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       </w:t>
      </w:r>
    </w:p>
    <w:p w14:paraId="66731D83" w14:textId="77777777" w:rsidR="000A7855" w:rsidRPr="008451BF" w:rsidRDefault="000A7855" w:rsidP="000A7855">
      <w:pPr>
        <w:spacing w:line="360" w:lineRule="auto"/>
        <w:rPr>
          <w:sz w:val="22"/>
          <w:szCs w:val="22"/>
          <w:u w:val="single"/>
        </w:rPr>
      </w:pPr>
      <w:r>
        <w:rPr>
          <w:i/>
          <w:sz w:val="16"/>
        </w:rPr>
        <w:tab/>
        <w:t xml:space="preserve">                                                                               Signature</w:t>
      </w:r>
      <w:r>
        <w:rPr>
          <w:i/>
          <w:sz w:val="16"/>
        </w:rPr>
        <w:tab/>
      </w:r>
    </w:p>
    <w:p w14:paraId="54940A83" w14:textId="77777777" w:rsidR="000A7855" w:rsidRPr="000A7855" w:rsidRDefault="000A7855" w:rsidP="00F15B88">
      <w:pPr>
        <w:jc w:val="both"/>
        <w:rPr>
          <w:sz w:val="22"/>
        </w:rPr>
      </w:pPr>
    </w:p>
    <w:sectPr w:rsidR="000A7855" w:rsidRPr="000A7855">
      <w:footerReference w:type="first" r:id="rId7"/>
      <w:pgSz w:w="11907" w:h="16840"/>
      <w:pgMar w:top="284" w:right="1017" w:bottom="426" w:left="1620" w:header="270" w:footer="3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CD6E" w14:textId="77777777" w:rsidR="006D62BE" w:rsidRDefault="006D62BE">
      <w:r>
        <w:separator/>
      </w:r>
    </w:p>
  </w:endnote>
  <w:endnote w:type="continuationSeparator" w:id="0">
    <w:p w14:paraId="3713A789" w14:textId="77777777" w:rsidR="006D62BE" w:rsidRDefault="006D62BE">
      <w:r>
        <w:continuationSeparator/>
      </w:r>
    </w:p>
  </w:endnote>
  <w:endnote w:type="continuationNotice" w:id="1">
    <w:p w14:paraId="40477DAD" w14:textId="77777777" w:rsidR="006D62BE" w:rsidRDefault="006D6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CDC" w14:textId="77777777" w:rsidR="0037215E" w:rsidRDefault="0037215E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8789" w14:textId="77777777" w:rsidR="006D62BE" w:rsidRDefault="006D62BE">
      <w:r>
        <w:separator/>
      </w:r>
    </w:p>
  </w:footnote>
  <w:footnote w:type="continuationSeparator" w:id="0">
    <w:p w14:paraId="0BD4E179" w14:textId="77777777" w:rsidR="006D62BE" w:rsidRDefault="006D62BE">
      <w:r>
        <w:continuationSeparator/>
      </w:r>
    </w:p>
  </w:footnote>
  <w:footnote w:type="continuationNotice" w:id="1">
    <w:p w14:paraId="5A89F101" w14:textId="77777777" w:rsidR="006D62BE" w:rsidRDefault="006D62B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98B"/>
    <w:rsid w:val="000011E2"/>
    <w:rsid w:val="00007064"/>
    <w:rsid w:val="0001009E"/>
    <w:rsid w:val="00013452"/>
    <w:rsid w:val="000147C8"/>
    <w:rsid w:val="00017C96"/>
    <w:rsid w:val="00022B16"/>
    <w:rsid w:val="0002713E"/>
    <w:rsid w:val="00030082"/>
    <w:rsid w:val="00031F57"/>
    <w:rsid w:val="00032E65"/>
    <w:rsid w:val="000357C7"/>
    <w:rsid w:val="00037AE2"/>
    <w:rsid w:val="00037AFB"/>
    <w:rsid w:val="00056A8B"/>
    <w:rsid w:val="00060463"/>
    <w:rsid w:val="00062BA7"/>
    <w:rsid w:val="00063F5D"/>
    <w:rsid w:val="00071095"/>
    <w:rsid w:val="00073D65"/>
    <w:rsid w:val="00082F15"/>
    <w:rsid w:val="00083A03"/>
    <w:rsid w:val="0008948B"/>
    <w:rsid w:val="000931F0"/>
    <w:rsid w:val="00095628"/>
    <w:rsid w:val="0009647E"/>
    <w:rsid w:val="00096D8B"/>
    <w:rsid w:val="000A1540"/>
    <w:rsid w:val="000A7855"/>
    <w:rsid w:val="000B0447"/>
    <w:rsid w:val="000B15D6"/>
    <w:rsid w:val="000B312C"/>
    <w:rsid w:val="000B6315"/>
    <w:rsid w:val="000C5BCE"/>
    <w:rsid w:val="000C642A"/>
    <w:rsid w:val="000D1ADD"/>
    <w:rsid w:val="001066F1"/>
    <w:rsid w:val="00111FA4"/>
    <w:rsid w:val="00112179"/>
    <w:rsid w:val="00115865"/>
    <w:rsid w:val="00116045"/>
    <w:rsid w:val="0012409E"/>
    <w:rsid w:val="00127755"/>
    <w:rsid w:val="00136CFC"/>
    <w:rsid w:val="00145AD1"/>
    <w:rsid w:val="001469C8"/>
    <w:rsid w:val="00146E20"/>
    <w:rsid w:val="00157C45"/>
    <w:rsid w:val="0016016F"/>
    <w:rsid w:val="0016183E"/>
    <w:rsid w:val="00172F97"/>
    <w:rsid w:val="00173255"/>
    <w:rsid w:val="00176649"/>
    <w:rsid w:val="001804DC"/>
    <w:rsid w:val="0018191C"/>
    <w:rsid w:val="00186718"/>
    <w:rsid w:val="001872B9"/>
    <w:rsid w:val="00192B2E"/>
    <w:rsid w:val="001A5CEC"/>
    <w:rsid w:val="001A5DFA"/>
    <w:rsid w:val="001B12E3"/>
    <w:rsid w:val="001B186C"/>
    <w:rsid w:val="001B4E6D"/>
    <w:rsid w:val="001D5747"/>
    <w:rsid w:val="001E3D4B"/>
    <w:rsid w:val="001E5E8B"/>
    <w:rsid w:val="001E647C"/>
    <w:rsid w:val="001F12A0"/>
    <w:rsid w:val="001F2655"/>
    <w:rsid w:val="00201F72"/>
    <w:rsid w:val="00203CAF"/>
    <w:rsid w:val="00207D0A"/>
    <w:rsid w:val="00213AD0"/>
    <w:rsid w:val="002234AC"/>
    <w:rsid w:val="0023111B"/>
    <w:rsid w:val="002363FC"/>
    <w:rsid w:val="002404E3"/>
    <w:rsid w:val="00246E3C"/>
    <w:rsid w:val="002533D3"/>
    <w:rsid w:val="002639C4"/>
    <w:rsid w:val="00264E22"/>
    <w:rsid w:val="00265127"/>
    <w:rsid w:val="0027090F"/>
    <w:rsid w:val="002726E3"/>
    <w:rsid w:val="0027448B"/>
    <w:rsid w:val="00276F55"/>
    <w:rsid w:val="00283CF1"/>
    <w:rsid w:val="00287B96"/>
    <w:rsid w:val="002913AB"/>
    <w:rsid w:val="0029637A"/>
    <w:rsid w:val="00297E6F"/>
    <w:rsid w:val="002B0556"/>
    <w:rsid w:val="002B2673"/>
    <w:rsid w:val="002B56E6"/>
    <w:rsid w:val="002B62E2"/>
    <w:rsid w:val="002C0687"/>
    <w:rsid w:val="002C4793"/>
    <w:rsid w:val="002D1059"/>
    <w:rsid w:val="002D6770"/>
    <w:rsid w:val="002E2A1C"/>
    <w:rsid w:val="002E4445"/>
    <w:rsid w:val="002E7FA9"/>
    <w:rsid w:val="002F54B0"/>
    <w:rsid w:val="002F598D"/>
    <w:rsid w:val="00300DE4"/>
    <w:rsid w:val="00306246"/>
    <w:rsid w:val="00307580"/>
    <w:rsid w:val="003133CE"/>
    <w:rsid w:val="003322E9"/>
    <w:rsid w:val="00333489"/>
    <w:rsid w:val="003358C1"/>
    <w:rsid w:val="00345E1F"/>
    <w:rsid w:val="00346ABF"/>
    <w:rsid w:val="00354337"/>
    <w:rsid w:val="00361358"/>
    <w:rsid w:val="0037215E"/>
    <w:rsid w:val="003739C9"/>
    <w:rsid w:val="00374413"/>
    <w:rsid w:val="00393140"/>
    <w:rsid w:val="0039433D"/>
    <w:rsid w:val="0039492C"/>
    <w:rsid w:val="003A3238"/>
    <w:rsid w:val="003A5C97"/>
    <w:rsid w:val="003B07CC"/>
    <w:rsid w:val="003B2A35"/>
    <w:rsid w:val="003B541E"/>
    <w:rsid w:val="003B606E"/>
    <w:rsid w:val="003B6A55"/>
    <w:rsid w:val="003B7AAC"/>
    <w:rsid w:val="003C32A3"/>
    <w:rsid w:val="003C392C"/>
    <w:rsid w:val="003C3ECB"/>
    <w:rsid w:val="003C7885"/>
    <w:rsid w:val="003D5384"/>
    <w:rsid w:val="003D56F0"/>
    <w:rsid w:val="003E80DA"/>
    <w:rsid w:val="003F3E3B"/>
    <w:rsid w:val="003F5BE7"/>
    <w:rsid w:val="00402699"/>
    <w:rsid w:val="00402CC0"/>
    <w:rsid w:val="00403238"/>
    <w:rsid w:val="00403408"/>
    <w:rsid w:val="0040742B"/>
    <w:rsid w:val="0041114E"/>
    <w:rsid w:val="004203FF"/>
    <w:rsid w:val="004269AF"/>
    <w:rsid w:val="00427137"/>
    <w:rsid w:val="00444784"/>
    <w:rsid w:val="00445BC4"/>
    <w:rsid w:val="00446A13"/>
    <w:rsid w:val="00451BD2"/>
    <w:rsid w:val="00452B59"/>
    <w:rsid w:val="00452DCC"/>
    <w:rsid w:val="00452E34"/>
    <w:rsid w:val="00456027"/>
    <w:rsid w:val="004563EB"/>
    <w:rsid w:val="004644A3"/>
    <w:rsid w:val="0047561D"/>
    <w:rsid w:val="0048374E"/>
    <w:rsid w:val="004924A2"/>
    <w:rsid w:val="004A352C"/>
    <w:rsid w:val="004A4500"/>
    <w:rsid w:val="004A64AE"/>
    <w:rsid w:val="004B1308"/>
    <w:rsid w:val="004B2A9E"/>
    <w:rsid w:val="004D0340"/>
    <w:rsid w:val="004F0D76"/>
    <w:rsid w:val="004F1DBA"/>
    <w:rsid w:val="004F7D83"/>
    <w:rsid w:val="00506FF3"/>
    <w:rsid w:val="00507484"/>
    <w:rsid w:val="0051125F"/>
    <w:rsid w:val="005149E4"/>
    <w:rsid w:val="0051524A"/>
    <w:rsid w:val="0051587B"/>
    <w:rsid w:val="005176D1"/>
    <w:rsid w:val="00517A4E"/>
    <w:rsid w:val="00525BEF"/>
    <w:rsid w:val="0052687A"/>
    <w:rsid w:val="00527B91"/>
    <w:rsid w:val="005322A2"/>
    <w:rsid w:val="00532494"/>
    <w:rsid w:val="005438DE"/>
    <w:rsid w:val="00570FA0"/>
    <w:rsid w:val="0057350C"/>
    <w:rsid w:val="00574ACC"/>
    <w:rsid w:val="00583485"/>
    <w:rsid w:val="00584CED"/>
    <w:rsid w:val="0058520A"/>
    <w:rsid w:val="00592486"/>
    <w:rsid w:val="005A0F49"/>
    <w:rsid w:val="005A43E0"/>
    <w:rsid w:val="005A672D"/>
    <w:rsid w:val="005B24B6"/>
    <w:rsid w:val="005D24E2"/>
    <w:rsid w:val="005D34BC"/>
    <w:rsid w:val="005E2830"/>
    <w:rsid w:val="005E7749"/>
    <w:rsid w:val="005F0FC7"/>
    <w:rsid w:val="006006AA"/>
    <w:rsid w:val="00600DF5"/>
    <w:rsid w:val="00610967"/>
    <w:rsid w:val="00610B0F"/>
    <w:rsid w:val="00611A39"/>
    <w:rsid w:val="00612340"/>
    <w:rsid w:val="00621114"/>
    <w:rsid w:val="006339C9"/>
    <w:rsid w:val="0064056B"/>
    <w:rsid w:val="00643BEE"/>
    <w:rsid w:val="00647AF0"/>
    <w:rsid w:val="006724FB"/>
    <w:rsid w:val="0067783A"/>
    <w:rsid w:val="00680E97"/>
    <w:rsid w:val="00693BD6"/>
    <w:rsid w:val="00696B13"/>
    <w:rsid w:val="006972A8"/>
    <w:rsid w:val="006A25DE"/>
    <w:rsid w:val="006B6A58"/>
    <w:rsid w:val="006C637F"/>
    <w:rsid w:val="006D3002"/>
    <w:rsid w:val="006D586A"/>
    <w:rsid w:val="006D62BE"/>
    <w:rsid w:val="006D6A98"/>
    <w:rsid w:val="006E358C"/>
    <w:rsid w:val="006E3A56"/>
    <w:rsid w:val="00706FEB"/>
    <w:rsid w:val="00707148"/>
    <w:rsid w:val="00711B09"/>
    <w:rsid w:val="00721759"/>
    <w:rsid w:val="00724486"/>
    <w:rsid w:val="0072453D"/>
    <w:rsid w:val="00733F69"/>
    <w:rsid w:val="007371A8"/>
    <w:rsid w:val="00742BDB"/>
    <w:rsid w:val="00746327"/>
    <w:rsid w:val="007479E1"/>
    <w:rsid w:val="00753465"/>
    <w:rsid w:val="00756106"/>
    <w:rsid w:val="007562AB"/>
    <w:rsid w:val="00756AAD"/>
    <w:rsid w:val="00772737"/>
    <w:rsid w:val="00774180"/>
    <w:rsid w:val="0078225F"/>
    <w:rsid w:val="00785BC1"/>
    <w:rsid w:val="00785E01"/>
    <w:rsid w:val="007914CD"/>
    <w:rsid w:val="007A216E"/>
    <w:rsid w:val="007A23B8"/>
    <w:rsid w:val="007A448D"/>
    <w:rsid w:val="007A5465"/>
    <w:rsid w:val="007B12AB"/>
    <w:rsid w:val="007B1440"/>
    <w:rsid w:val="007B1D62"/>
    <w:rsid w:val="007B3236"/>
    <w:rsid w:val="007B64F5"/>
    <w:rsid w:val="007D37DB"/>
    <w:rsid w:val="007E2213"/>
    <w:rsid w:val="007F7E42"/>
    <w:rsid w:val="00804A4C"/>
    <w:rsid w:val="0080711C"/>
    <w:rsid w:val="00813905"/>
    <w:rsid w:val="00823525"/>
    <w:rsid w:val="00823EFE"/>
    <w:rsid w:val="008308DE"/>
    <w:rsid w:val="00831440"/>
    <w:rsid w:val="0083324C"/>
    <w:rsid w:val="00834679"/>
    <w:rsid w:val="00834D55"/>
    <w:rsid w:val="00835E1F"/>
    <w:rsid w:val="00836888"/>
    <w:rsid w:val="00836E06"/>
    <w:rsid w:val="00844A4F"/>
    <w:rsid w:val="008451BF"/>
    <w:rsid w:val="0085321A"/>
    <w:rsid w:val="00860D9D"/>
    <w:rsid w:val="00861112"/>
    <w:rsid w:val="0086598B"/>
    <w:rsid w:val="00867071"/>
    <w:rsid w:val="008678F7"/>
    <w:rsid w:val="00871DA4"/>
    <w:rsid w:val="00872941"/>
    <w:rsid w:val="00872AE7"/>
    <w:rsid w:val="00882378"/>
    <w:rsid w:val="0088792E"/>
    <w:rsid w:val="00894C60"/>
    <w:rsid w:val="008A0E75"/>
    <w:rsid w:val="008B222E"/>
    <w:rsid w:val="008B2BB1"/>
    <w:rsid w:val="008B394A"/>
    <w:rsid w:val="008B4015"/>
    <w:rsid w:val="008B5B1D"/>
    <w:rsid w:val="008C1FFC"/>
    <w:rsid w:val="008C7660"/>
    <w:rsid w:val="008D311C"/>
    <w:rsid w:val="008D477E"/>
    <w:rsid w:val="008E4C0B"/>
    <w:rsid w:val="008F21CC"/>
    <w:rsid w:val="008F3085"/>
    <w:rsid w:val="008F509B"/>
    <w:rsid w:val="00902EB4"/>
    <w:rsid w:val="00902FFE"/>
    <w:rsid w:val="00903EA3"/>
    <w:rsid w:val="0090666C"/>
    <w:rsid w:val="0091178B"/>
    <w:rsid w:val="00913DE2"/>
    <w:rsid w:val="00921086"/>
    <w:rsid w:val="00923EA3"/>
    <w:rsid w:val="0092494D"/>
    <w:rsid w:val="009273F0"/>
    <w:rsid w:val="00933CE3"/>
    <w:rsid w:val="00945AC3"/>
    <w:rsid w:val="009472CF"/>
    <w:rsid w:val="0097118F"/>
    <w:rsid w:val="009712E2"/>
    <w:rsid w:val="00975CAF"/>
    <w:rsid w:val="00976895"/>
    <w:rsid w:val="00984344"/>
    <w:rsid w:val="00986733"/>
    <w:rsid w:val="009876F8"/>
    <w:rsid w:val="00990B06"/>
    <w:rsid w:val="009916E4"/>
    <w:rsid w:val="00991B17"/>
    <w:rsid w:val="009965C4"/>
    <w:rsid w:val="00997068"/>
    <w:rsid w:val="0099A252"/>
    <w:rsid w:val="009A04F5"/>
    <w:rsid w:val="009A3683"/>
    <w:rsid w:val="009A5E0F"/>
    <w:rsid w:val="009B26EF"/>
    <w:rsid w:val="009B27F1"/>
    <w:rsid w:val="009B52D1"/>
    <w:rsid w:val="009F1A6D"/>
    <w:rsid w:val="009F1DE8"/>
    <w:rsid w:val="009F626A"/>
    <w:rsid w:val="00A072CA"/>
    <w:rsid w:val="00A1042A"/>
    <w:rsid w:val="00A10863"/>
    <w:rsid w:val="00A15B8C"/>
    <w:rsid w:val="00A2318F"/>
    <w:rsid w:val="00A3666D"/>
    <w:rsid w:val="00A40591"/>
    <w:rsid w:val="00A47D2F"/>
    <w:rsid w:val="00A536B3"/>
    <w:rsid w:val="00A548B9"/>
    <w:rsid w:val="00A557B9"/>
    <w:rsid w:val="00A67CEC"/>
    <w:rsid w:val="00A70A51"/>
    <w:rsid w:val="00A75D36"/>
    <w:rsid w:val="00A81AE0"/>
    <w:rsid w:val="00A83CFE"/>
    <w:rsid w:val="00A854BA"/>
    <w:rsid w:val="00A86DA8"/>
    <w:rsid w:val="00A87C77"/>
    <w:rsid w:val="00A959FC"/>
    <w:rsid w:val="00AA1E76"/>
    <w:rsid w:val="00AB379E"/>
    <w:rsid w:val="00AB5DF6"/>
    <w:rsid w:val="00AC1619"/>
    <w:rsid w:val="00AC43D0"/>
    <w:rsid w:val="00AC4C6D"/>
    <w:rsid w:val="00AD2C5A"/>
    <w:rsid w:val="00AD705C"/>
    <w:rsid w:val="00AE2860"/>
    <w:rsid w:val="00AE6F7E"/>
    <w:rsid w:val="00AF2992"/>
    <w:rsid w:val="00AF5B98"/>
    <w:rsid w:val="00B002E1"/>
    <w:rsid w:val="00B04605"/>
    <w:rsid w:val="00B04D2F"/>
    <w:rsid w:val="00B076AC"/>
    <w:rsid w:val="00B10AD3"/>
    <w:rsid w:val="00B16DB7"/>
    <w:rsid w:val="00B237AF"/>
    <w:rsid w:val="00B25E94"/>
    <w:rsid w:val="00B35A63"/>
    <w:rsid w:val="00B375CD"/>
    <w:rsid w:val="00B4052B"/>
    <w:rsid w:val="00B41E27"/>
    <w:rsid w:val="00B4636D"/>
    <w:rsid w:val="00B47B11"/>
    <w:rsid w:val="00B53D0E"/>
    <w:rsid w:val="00B570E4"/>
    <w:rsid w:val="00B64A6C"/>
    <w:rsid w:val="00B7204C"/>
    <w:rsid w:val="00B92A8E"/>
    <w:rsid w:val="00B93E04"/>
    <w:rsid w:val="00BA113A"/>
    <w:rsid w:val="00BA510F"/>
    <w:rsid w:val="00BB48B6"/>
    <w:rsid w:val="00BC17E8"/>
    <w:rsid w:val="00BC36FC"/>
    <w:rsid w:val="00BC794D"/>
    <w:rsid w:val="00BD15ED"/>
    <w:rsid w:val="00BD29CD"/>
    <w:rsid w:val="00BD34CA"/>
    <w:rsid w:val="00BD3EBC"/>
    <w:rsid w:val="00BD4DD3"/>
    <w:rsid w:val="00BD7BB5"/>
    <w:rsid w:val="00BE5425"/>
    <w:rsid w:val="00BF2229"/>
    <w:rsid w:val="00BF2DAE"/>
    <w:rsid w:val="00BF4B93"/>
    <w:rsid w:val="00BF52B2"/>
    <w:rsid w:val="00BF7D50"/>
    <w:rsid w:val="00C078D1"/>
    <w:rsid w:val="00C350B7"/>
    <w:rsid w:val="00C35776"/>
    <w:rsid w:val="00C37916"/>
    <w:rsid w:val="00C4257A"/>
    <w:rsid w:val="00C46238"/>
    <w:rsid w:val="00C46C18"/>
    <w:rsid w:val="00C54418"/>
    <w:rsid w:val="00C54D90"/>
    <w:rsid w:val="00C71E75"/>
    <w:rsid w:val="00C769FF"/>
    <w:rsid w:val="00C828FA"/>
    <w:rsid w:val="00C83AE4"/>
    <w:rsid w:val="00C844E0"/>
    <w:rsid w:val="00C9130E"/>
    <w:rsid w:val="00C93898"/>
    <w:rsid w:val="00C94A93"/>
    <w:rsid w:val="00C96C88"/>
    <w:rsid w:val="00CB1340"/>
    <w:rsid w:val="00CB4BFF"/>
    <w:rsid w:val="00CB5B00"/>
    <w:rsid w:val="00CB615A"/>
    <w:rsid w:val="00CC1B5A"/>
    <w:rsid w:val="00CC2C1E"/>
    <w:rsid w:val="00CD3178"/>
    <w:rsid w:val="00CD34CC"/>
    <w:rsid w:val="00CD681D"/>
    <w:rsid w:val="00CE17EE"/>
    <w:rsid w:val="00CE427C"/>
    <w:rsid w:val="00CF247D"/>
    <w:rsid w:val="00CF45E4"/>
    <w:rsid w:val="00CF48CD"/>
    <w:rsid w:val="00CF5575"/>
    <w:rsid w:val="00CF5844"/>
    <w:rsid w:val="00D03C85"/>
    <w:rsid w:val="00D13C48"/>
    <w:rsid w:val="00D16690"/>
    <w:rsid w:val="00D23288"/>
    <w:rsid w:val="00D23AE9"/>
    <w:rsid w:val="00D24819"/>
    <w:rsid w:val="00D25025"/>
    <w:rsid w:val="00D25DF3"/>
    <w:rsid w:val="00D2785F"/>
    <w:rsid w:val="00D27C2C"/>
    <w:rsid w:val="00D42944"/>
    <w:rsid w:val="00D42C25"/>
    <w:rsid w:val="00D51D94"/>
    <w:rsid w:val="00D52F9C"/>
    <w:rsid w:val="00D56ACB"/>
    <w:rsid w:val="00D56FAD"/>
    <w:rsid w:val="00D66076"/>
    <w:rsid w:val="00D7134C"/>
    <w:rsid w:val="00D713F1"/>
    <w:rsid w:val="00D71EE0"/>
    <w:rsid w:val="00D7776E"/>
    <w:rsid w:val="00DA14C4"/>
    <w:rsid w:val="00DA19F2"/>
    <w:rsid w:val="00DA322E"/>
    <w:rsid w:val="00DA3CD4"/>
    <w:rsid w:val="00DA4979"/>
    <w:rsid w:val="00DA790D"/>
    <w:rsid w:val="00DB405C"/>
    <w:rsid w:val="00DC2560"/>
    <w:rsid w:val="00DC5852"/>
    <w:rsid w:val="00DD4730"/>
    <w:rsid w:val="00DD7FA4"/>
    <w:rsid w:val="00DF4CB9"/>
    <w:rsid w:val="00E10DE0"/>
    <w:rsid w:val="00E16C44"/>
    <w:rsid w:val="00E2112E"/>
    <w:rsid w:val="00E27C9D"/>
    <w:rsid w:val="00E310FE"/>
    <w:rsid w:val="00E32535"/>
    <w:rsid w:val="00E33A10"/>
    <w:rsid w:val="00E50955"/>
    <w:rsid w:val="00E537F4"/>
    <w:rsid w:val="00E53B3C"/>
    <w:rsid w:val="00E57C4B"/>
    <w:rsid w:val="00E62F9D"/>
    <w:rsid w:val="00E725E2"/>
    <w:rsid w:val="00E73CBC"/>
    <w:rsid w:val="00E92024"/>
    <w:rsid w:val="00EA2344"/>
    <w:rsid w:val="00EB5716"/>
    <w:rsid w:val="00EB5F28"/>
    <w:rsid w:val="00EC04C9"/>
    <w:rsid w:val="00EC3D2A"/>
    <w:rsid w:val="00EC5286"/>
    <w:rsid w:val="00EC789E"/>
    <w:rsid w:val="00ED033A"/>
    <w:rsid w:val="00ED5EED"/>
    <w:rsid w:val="00ED6025"/>
    <w:rsid w:val="00EE0001"/>
    <w:rsid w:val="00EE201F"/>
    <w:rsid w:val="00EE39E8"/>
    <w:rsid w:val="00EF33CA"/>
    <w:rsid w:val="00EF3686"/>
    <w:rsid w:val="00F05F95"/>
    <w:rsid w:val="00F15B88"/>
    <w:rsid w:val="00F1E880"/>
    <w:rsid w:val="00F2066D"/>
    <w:rsid w:val="00F31DA4"/>
    <w:rsid w:val="00F37328"/>
    <w:rsid w:val="00F43AAC"/>
    <w:rsid w:val="00F4589E"/>
    <w:rsid w:val="00F651F9"/>
    <w:rsid w:val="00F70FF1"/>
    <w:rsid w:val="00F71E8C"/>
    <w:rsid w:val="00F73CF1"/>
    <w:rsid w:val="00F91D8C"/>
    <w:rsid w:val="00F93477"/>
    <w:rsid w:val="00F96D06"/>
    <w:rsid w:val="00FA1DAA"/>
    <w:rsid w:val="00FA5460"/>
    <w:rsid w:val="00FA7180"/>
    <w:rsid w:val="00FB302D"/>
    <w:rsid w:val="00FB3D0E"/>
    <w:rsid w:val="00FC1602"/>
    <w:rsid w:val="00FC221E"/>
    <w:rsid w:val="00FC341F"/>
    <w:rsid w:val="00FC6569"/>
    <w:rsid w:val="00FC66FB"/>
    <w:rsid w:val="00FC6ACA"/>
    <w:rsid w:val="00FC74CB"/>
    <w:rsid w:val="00FD05DB"/>
    <w:rsid w:val="00FE1508"/>
    <w:rsid w:val="00FE5DD8"/>
    <w:rsid w:val="00FE68FC"/>
    <w:rsid w:val="00FF7928"/>
    <w:rsid w:val="0102F3EA"/>
    <w:rsid w:val="012DBDAB"/>
    <w:rsid w:val="0136DD3D"/>
    <w:rsid w:val="0139666F"/>
    <w:rsid w:val="015C564C"/>
    <w:rsid w:val="01776A27"/>
    <w:rsid w:val="01BB9C39"/>
    <w:rsid w:val="01C1E675"/>
    <w:rsid w:val="01E3B0C2"/>
    <w:rsid w:val="01E51E18"/>
    <w:rsid w:val="01EDF758"/>
    <w:rsid w:val="021D260B"/>
    <w:rsid w:val="023C9F7F"/>
    <w:rsid w:val="023EE36B"/>
    <w:rsid w:val="024CF52B"/>
    <w:rsid w:val="029666B5"/>
    <w:rsid w:val="02B91CB7"/>
    <w:rsid w:val="02C67CDD"/>
    <w:rsid w:val="02C99BCA"/>
    <w:rsid w:val="02CA25E2"/>
    <w:rsid w:val="02FFBEFA"/>
    <w:rsid w:val="031CB44B"/>
    <w:rsid w:val="03214820"/>
    <w:rsid w:val="032F2BD0"/>
    <w:rsid w:val="03308BB2"/>
    <w:rsid w:val="0334D782"/>
    <w:rsid w:val="03414F21"/>
    <w:rsid w:val="0347C6EF"/>
    <w:rsid w:val="035E09CE"/>
    <w:rsid w:val="03689431"/>
    <w:rsid w:val="03784157"/>
    <w:rsid w:val="03830520"/>
    <w:rsid w:val="039E2ED7"/>
    <w:rsid w:val="03BC9159"/>
    <w:rsid w:val="03C44AFD"/>
    <w:rsid w:val="03C64E24"/>
    <w:rsid w:val="03C8D50D"/>
    <w:rsid w:val="03D59EFC"/>
    <w:rsid w:val="03E9EDA5"/>
    <w:rsid w:val="040255FF"/>
    <w:rsid w:val="0405EABC"/>
    <w:rsid w:val="041A7FAB"/>
    <w:rsid w:val="0422564E"/>
    <w:rsid w:val="042F715C"/>
    <w:rsid w:val="044C289E"/>
    <w:rsid w:val="045140AC"/>
    <w:rsid w:val="0452DCFC"/>
    <w:rsid w:val="04581E77"/>
    <w:rsid w:val="0494E4EE"/>
    <w:rsid w:val="049D6D0A"/>
    <w:rsid w:val="04B25F47"/>
    <w:rsid w:val="04B2CE16"/>
    <w:rsid w:val="04D841DA"/>
    <w:rsid w:val="04DE337A"/>
    <w:rsid w:val="04DFE467"/>
    <w:rsid w:val="04E3FFA8"/>
    <w:rsid w:val="04E61D77"/>
    <w:rsid w:val="04F8F60D"/>
    <w:rsid w:val="050FFE01"/>
    <w:rsid w:val="05196E41"/>
    <w:rsid w:val="052ABDBE"/>
    <w:rsid w:val="05359DFC"/>
    <w:rsid w:val="0560C988"/>
    <w:rsid w:val="057EA5BD"/>
    <w:rsid w:val="05880238"/>
    <w:rsid w:val="05B22578"/>
    <w:rsid w:val="05BBA601"/>
    <w:rsid w:val="05C512CC"/>
    <w:rsid w:val="05E40463"/>
    <w:rsid w:val="05E920D5"/>
    <w:rsid w:val="060231BB"/>
    <w:rsid w:val="061C77A7"/>
    <w:rsid w:val="06313FFA"/>
    <w:rsid w:val="06504A01"/>
    <w:rsid w:val="06516EFF"/>
    <w:rsid w:val="06B2BFEC"/>
    <w:rsid w:val="06CB5B13"/>
    <w:rsid w:val="06D29901"/>
    <w:rsid w:val="06FA3EF0"/>
    <w:rsid w:val="0702221C"/>
    <w:rsid w:val="070C3473"/>
    <w:rsid w:val="0713EE4C"/>
    <w:rsid w:val="07186B8D"/>
    <w:rsid w:val="0721B301"/>
    <w:rsid w:val="072CEE76"/>
    <w:rsid w:val="074866FF"/>
    <w:rsid w:val="07489524"/>
    <w:rsid w:val="074CE168"/>
    <w:rsid w:val="076D13A7"/>
    <w:rsid w:val="0790C99C"/>
    <w:rsid w:val="07BCF9AE"/>
    <w:rsid w:val="07C0A4E0"/>
    <w:rsid w:val="07C2ECB0"/>
    <w:rsid w:val="07C9B96A"/>
    <w:rsid w:val="07D0E9D6"/>
    <w:rsid w:val="07F41EA7"/>
    <w:rsid w:val="081B7725"/>
    <w:rsid w:val="081CF7CD"/>
    <w:rsid w:val="082A09A8"/>
    <w:rsid w:val="0835A3DB"/>
    <w:rsid w:val="085F64A9"/>
    <w:rsid w:val="08699224"/>
    <w:rsid w:val="086B546C"/>
    <w:rsid w:val="086B9ED2"/>
    <w:rsid w:val="089D811D"/>
    <w:rsid w:val="089DB363"/>
    <w:rsid w:val="08A0DB50"/>
    <w:rsid w:val="08AFBEAD"/>
    <w:rsid w:val="08B7DFD5"/>
    <w:rsid w:val="08C01EC2"/>
    <w:rsid w:val="08DA8767"/>
    <w:rsid w:val="08E43760"/>
    <w:rsid w:val="08EE3C6C"/>
    <w:rsid w:val="09154F7A"/>
    <w:rsid w:val="09303011"/>
    <w:rsid w:val="093BF8A8"/>
    <w:rsid w:val="09811351"/>
    <w:rsid w:val="098FFFD4"/>
    <w:rsid w:val="09B9B948"/>
    <w:rsid w:val="09BAE46F"/>
    <w:rsid w:val="0A0A2A22"/>
    <w:rsid w:val="0A439AE0"/>
    <w:rsid w:val="0A43DFC9"/>
    <w:rsid w:val="0A5113F7"/>
    <w:rsid w:val="0A60FDD5"/>
    <w:rsid w:val="0A7B9CF9"/>
    <w:rsid w:val="0A844C97"/>
    <w:rsid w:val="0A9B9ED5"/>
    <w:rsid w:val="0A9DF585"/>
    <w:rsid w:val="0A9E34C3"/>
    <w:rsid w:val="0AB36E54"/>
    <w:rsid w:val="0AB4B643"/>
    <w:rsid w:val="0AC46412"/>
    <w:rsid w:val="0ADFC590"/>
    <w:rsid w:val="0B08E7DE"/>
    <w:rsid w:val="0B135E01"/>
    <w:rsid w:val="0B2BBF69"/>
    <w:rsid w:val="0B2BF639"/>
    <w:rsid w:val="0B5D91F7"/>
    <w:rsid w:val="0B6789C4"/>
    <w:rsid w:val="0B7C3884"/>
    <w:rsid w:val="0B9C004A"/>
    <w:rsid w:val="0B9EF6C3"/>
    <w:rsid w:val="0BA1544F"/>
    <w:rsid w:val="0BAD12E6"/>
    <w:rsid w:val="0BC10744"/>
    <w:rsid w:val="0BCE9A55"/>
    <w:rsid w:val="0BDAAF14"/>
    <w:rsid w:val="0BDF6B41"/>
    <w:rsid w:val="0BEBF0AC"/>
    <w:rsid w:val="0BF29CC1"/>
    <w:rsid w:val="0BF7C913"/>
    <w:rsid w:val="0BFE564D"/>
    <w:rsid w:val="0C385318"/>
    <w:rsid w:val="0C39425A"/>
    <w:rsid w:val="0C44FA07"/>
    <w:rsid w:val="0C51E509"/>
    <w:rsid w:val="0C585DE0"/>
    <w:rsid w:val="0CAD4F94"/>
    <w:rsid w:val="0CB29357"/>
    <w:rsid w:val="0CC9A04E"/>
    <w:rsid w:val="0CCC12C1"/>
    <w:rsid w:val="0CD9C0F5"/>
    <w:rsid w:val="0CE2AE2E"/>
    <w:rsid w:val="0CE8BCF8"/>
    <w:rsid w:val="0CEAE108"/>
    <w:rsid w:val="0D020F74"/>
    <w:rsid w:val="0D064DBD"/>
    <w:rsid w:val="0D1F3D55"/>
    <w:rsid w:val="0D2BCC9B"/>
    <w:rsid w:val="0D2D99C6"/>
    <w:rsid w:val="0D355E74"/>
    <w:rsid w:val="0D6CE143"/>
    <w:rsid w:val="0D778ABE"/>
    <w:rsid w:val="0D7B5AD0"/>
    <w:rsid w:val="0D8E6D22"/>
    <w:rsid w:val="0D945D0F"/>
    <w:rsid w:val="0DD01DF8"/>
    <w:rsid w:val="0E36DE78"/>
    <w:rsid w:val="0E3AEF2C"/>
    <w:rsid w:val="0E3EF370"/>
    <w:rsid w:val="0E505279"/>
    <w:rsid w:val="0E5FC09F"/>
    <w:rsid w:val="0E7598A1"/>
    <w:rsid w:val="0E788341"/>
    <w:rsid w:val="0E9C3A3F"/>
    <w:rsid w:val="0E9DDFD5"/>
    <w:rsid w:val="0EE77CFA"/>
    <w:rsid w:val="0EE8AF37"/>
    <w:rsid w:val="0EFD4D0E"/>
    <w:rsid w:val="0F0D8985"/>
    <w:rsid w:val="0F1B6F26"/>
    <w:rsid w:val="0F1E9CED"/>
    <w:rsid w:val="0F2553F9"/>
    <w:rsid w:val="0F2D556C"/>
    <w:rsid w:val="0F30BA5B"/>
    <w:rsid w:val="0F3E5086"/>
    <w:rsid w:val="0F41F56D"/>
    <w:rsid w:val="0F5D3DC9"/>
    <w:rsid w:val="0F5E2A51"/>
    <w:rsid w:val="0F64C976"/>
    <w:rsid w:val="0F65164E"/>
    <w:rsid w:val="0F776871"/>
    <w:rsid w:val="0F88BE02"/>
    <w:rsid w:val="0F907611"/>
    <w:rsid w:val="0F9F402C"/>
    <w:rsid w:val="0FA68C90"/>
    <w:rsid w:val="0FA781DB"/>
    <w:rsid w:val="0FA94247"/>
    <w:rsid w:val="0FC7DA91"/>
    <w:rsid w:val="0FC8F4FB"/>
    <w:rsid w:val="0FC97003"/>
    <w:rsid w:val="0FE5812E"/>
    <w:rsid w:val="0FF53400"/>
    <w:rsid w:val="0FFA122C"/>
    <w:rsid w:val="0FFF3D95"/>
    <w:rsid w:val="1003B383"/>
    <w:rsid w:val="10157CF0"/>
    <w:rsid w:val="102ED73D"/>
    <w:rsid w:val="1039B036"/>
    <w:rsid w:val="104BF504"/>
    <w:rsid w:val="104DFD9F"/>
    <w:rsid w:val="1054A7B8"/>
    <w:rsid w:val="10653FE9"/>
    <w:rsid w:val="106571BC"/>
    <w:rsid w:val="1071DC85"/>
    <w:rsid w:val="1087F8D9"/>
    <w:rsid w:val="109F5A05"/>
    <w:rsid w:val="10B500C6"/>
    <w:rsid w:val="10D21704"/>
    <w:rsid w:val="10D6D822"/>
    <w:rsid w:val="10D804A6"/>
    <w:rsid w:val="10DA1A85"/>
    <w:rsid w:val="10FE33D8"/>
    <w:rsid w:val="11108A38"/>
    <w:rsid w:val="11178E27"/>
    <w:rsid w:val="11357743"/>
    <w:rsid w:val="114D351E"/>
    <w:rsid w:val="115E9CC6"/>
    <w:rsid w:val="116C1E80"/>
    <w:rsid w:val="117862F7"/>
    <w:rsid w:val="1186A3B9"/>
    <w:rsid w:val="118A8ED1"/>
    <w:rsid w:val="11BA2561"/>
    <w:rsid w:val="11D4DA6F"/>
    <w:rsid w:val="11DC6CD7"/>
    <w:rsid w:val="11E30726"/>
    <w:rsid w:val="11EBD866"/>
    <w:rsid w:val="12117E4D"/>
    <w:rsid w:val="1220B916"/>
    <w:rsid w:val="12357121"/>
    <w:rsid w:val="12372B0E"/>
    <w:rsid w:val="123DD5B7"/>
    <w:rsid w:val="1242B578"/>
    <w:rsid w:val="125CF4BB"/>
    <w:rsid w:val="127D9BDD"/>
    <w:rsid w:val="128A4F5D"/>
    <w:rsid w:val="12B23AD1"/>
    <w:rsid w:val="12B46535"/>
    <w:rsid w:val="12BCFE9B"/>
    <w:rsid w:val="12C42D93"/>
    <w:rsid w:val="12D590CA"/>
    <w:rsid w:val="13024250"/>
    <w:rsid w:val="13095B25"/>
    <w:rsid w:val="131CEEE9"/>
    <w:rsid w:val="133B0207"/>
    <w:rsid w:val="133FC775"/>
    <w:rsid w:val="1344ACA6"/>
    <w:rsid w:val="135DB2FF"/>
    <w:rsid w:val="13757DEA"/>
    <w:rsid w:val="137810CD"/>
    <w:rsid w:val="137EA3EE"/>
    <w:rsid w:val="1384BD86"/>
    <w:rsid w:val="138BB0A6"/>
    <w:rsid w:val="138C9121"/>
    <w:rsid w:val="138EFB4E"/>
    <w:rsid w:val="139D127E"/>
    <w:rsid w:val="13A8B21B"/>
    <w:rsid w:val="13B284F3"/>
    <w:rsid w:val="13C09C21"/>
    <w:rsid w:val="13CA4864"/>
    <w:rsid w:val="13CE6FDF"/>
    <w:rsid w:val="13EE2291"/>
    <w:rsid w:val="13F8C51C"/>
    <w:rsid w:val="13FED973"/>
    <w:rsid w:val="1408069F"/>
    <w:rsid w:val="140A4327"/>
    <w:rsid w:val="140DA2A6"/>
    <w:rsid w:val="1416E062"/>
    <w:rsid w:val="141EEC61"/>
    <w:rsid w:val="14482AFA"/>
    <w:rsid w:val="14699175"/>
    <w:rsid w:val="14798595"/>
    <w:rsid w:val="147A801E"/>
    <w:rsid w:val="147BA3A2"/>
    <w:rsid w:val="148DC986"/>
    <w:rsid w:val="14946FD6"/>
    <w:rsid w:val="14B4EF86"/>
    <w:rsid w:val="14C239EE"/>
    <w:rsid w:val="14DBE8E1"/>
    <w:rsid w:val="14E813A0"/>
    <w:rsid w:val="14E90D95"/>
    <w:rsid w:val="14EDFC1C"/>
    <w:rsid w:val="15287B54"/>
    <w:rsid w:val="153512CB"/>
    <w:rsid w:val="154BDCDA"/>
    <w:rsid w:val="154EA668"/>
    <w:rsid w:val="1573117B"/>
    <w:rsid w:val="1577A142"/>
    <w:rsid w:val="15A185B1"/>
    <w:rsid w:val="15A1AFEA"/>
    <w:rsid w:val="15C7C26D"/>
    <w:rsid w:val="15E9FCCF"/>
    <w:rsid w:val="15FE85A1"/>
    <w:rsid w:val="162E70F5"/>
    <w:rsid w:val="16336EE7"/>
    <w:rsid w:val="163C3A00"/>
    <w:rsid w:val="16437DB1"/>
    <w:rsid w:val="164C1792"/>
    <w:rsid w:val="165E7545"/>
    <w:rsid w:val="166E1642"/>
    <w:rsid w:val="1670B565"/>
    <w:rsid w:val="1677A1BF"/>
    <w:rsid w:val="167F13F3"/>
    <w:rsid w:val="168D41FA"/>
    <w:rsid w:val="16B9DD4A"/>
    <w:rsid w:val="16C0E9C0"/>
    <w:rsid w:val="16C86342"/>
    <w:rsid w:val="16CBF789"/>
    <w:rsid w:val="16D4E3F9"/>
    <w:rsid w:val="16DC507A"/>
    <w:rsid w:val="16F3ADE5"/>
    <w:rsid w:val="16F4D9A6"/>
    <w:rsid w:val="16F82DDC"/>
    <w:rsid w:val="17561CA6"/>
    <w:rsid w:val="175ECCED"/>
    <w:rsid w:val="17702611"/>
    <w:rsid w:val="1795C01A"/>
    <w:rsid w:val="17A4C3D3"/>
    <w:rsid w:val="17AE38E8"/>
    <w:rsid w:val="17B27100"/>
    <w:rsid w:val="17DCE97A"/>
    <w:rsid w:val="17E7D10C"/>
    <w:rsid w:val="180355DF"/>
    <w:rsid w:val="1809E6A3"/>
    <w:rsid w:val="180F3D6B"/>
    <w:rsid w:val="18122FF7"/>
    <w:rsid w:val="181D20AF"/>
    <w:rsid w:val="18496566"/>
    <w:rsid w:val="184B68D9"/>
    <w:rsid w:val="18563546"/>
    <w:rsid w:val="18658CF8"/>
    <w:rsid w:val="186D9B41"/>
    <w:rsid w:val="187083A1"/>
    <w:rsid w:val="18851E10"/>
    <w:rsid w:val="1889BF6F"/>
    <w:rsid w:val="188A30FE"/>
    <w:rsid w:val="18A0B7E2"/>
    <w:rsid w:val="18AFFFAF"/>
    <w:rsid w:val="18C6E06B"/>
    <w:rsid w:val="190BF672"/>
    <w:rsid w:val="191B9C1D"/>
    <w:rsid w:val="193BFE95"/>
    <w:rsid w:val="194E4161"/>
    <w:rsid w:val="195778B6"/>
    <w:rsid w:val="196295B9"/>
    <w:rsid w:val="1965A016"/>
    <w:rsid w:val="19693A74"/>
    <w:rsid w:val="19753B29"/>
    <w:rsid w:val="19853F86"/>
    <w:rsid w:val="19AE17A3"/>
    <w:rsid w:val="19B5FAE5"/>
    <w:rsid w:val="19E53A52"/>
    <w:rsid w:val="19F39CBA"/>
    <w:rsid w:val="19F8262E"/>
    <w:rsid w:val="19F8930F"/>
    <w:rsid w:val="19FC25DC"/>
    <w:rsid w:val="1A01D6E9"/>
    <w:rsid w:val="1A09EA7E"/>
    <w:rsid w:val="1A19FE10"/>
    <w:rsid w:val="1A2558B3"/>
    <w:rsid w:val="1A3A169F"/>
    <w:rsid w:val="1A4592E6"/>
    <w:rsid w:val="1A482D5D"/>
    <w:rsid w:val="1A6C96FE"/>
    <w:rsid w:val="1A723F51"/>
    <w:rsid w:val="1A7A5D0A"/>
    <w:rsid w:val="1A814804"/>
    <w:rsid w:val="1A92DA4C"/>
    <w:rsid w:val="1AA7C6D3"/>
    <w:rsid w:val="1ABB161B"/>
    <w:rsid w:val="1AD69A11"/>
    <w:rsid w:val="1AD7CEF6"/>
    <w:rsid w:val="1AE11682"/>
    <w:rsid w:val="1AE30504"/>
    <w:rsid w:val="1AEBA6F2"/>
    <w:rsid w:val="1B017077"/>
    <w:rsid w:val="1B51C540"/>
    <w:rsid w:val="1B5A1AEB"/>
    <w:rsid w:val="1B69B4C0"/>
    <w:rsid w:val="1B777378"/>
    <w:rsid w:val="1B8D7161"/>
    <w:rsid w:val="1B97CE70"/>
    <w:rsid w:val="1B996D9B"/>
    <w:rsid w:val="1B9A0D23"/>
    <w:rsid w:val="1B9F3836"/>
    <w:rsid w:val="1BAC2882"/>
    <w:rsid w:val="1BAE09E2"/>
    <w:rsid w:val="1BAE2633"/>
    <w:rsid w:val="1BAE6BA5"/>
    <w:rsid w:val="1BD10ADB"/>
    <w:rsid w:val="1BD9EBE2"/>
    <w:rsid w:val="1BEEF360"/>
    <w:rsid w:val="1BFD8EB6"/>
    <w:rsid w:val="1BFDEFCB"/>
    <w:rsid w:val="1C01F900"/>
    <w:rsid w:val="1C07F84C"/>
    <w:rsid w:val="1C1339DF"/>
    <w:rsid w:val="1C216564"/>
    <w:rsid w:val="1C253EC8"/>
    <w:rsid w:val="1C4872D5"/>
    <w:rsid w:val="1C4DCD8D"/>
    <w:rsid w:val="1C64E7F0"/>
    <w:rsid w:val="1C6A7131"/>
    <w:rsid w:val="1CA6D566"/>
    <w:rsid w:val="1CC1681D"/>
    <w:rsid w:val="1CD40B5C"/>
    <w:rsid w:val="1CD9EEED"/>
    <w:rsid w:val="1CEEBD55"/>
    <w:rsid w:val="1D29AA66"/>
    <w:rsid w:val="1D35DD84"/>
    <w:rsid w:val="1D59A5E7"/>
    <w:rsid w:val="1D6D8A09"/>
    <w:rsid w:val="1D71FC6D"/>
    <w:rsid w:val="1D857CAE"/>
    <w:rsid w:val="1DA3C8AD"/>
    <w:rsid w:val="1DF50C5E"/>
    <w:rsid w:val="1E00B851"/>
    <w:rsid w:val="1E04E32C"/>
    <w:rsid w:val="1E08E6D2"/>
    <w:rsid w:val="1E0DF67C"/>
    <w:rsid w:val="1E3302A1"/>
    <w:rsid w:val="1E36F46B"/>
    <w:rsid w:val="1E3E2D4D"/>
    <w:rsid w:val="1E4CAE37"/>
    <w:rsid w:val="1E667D99"/>
    <w:rsid w:val="1E6A6C1D"/>
    <w:rsid w:val="1E7982E6"/>
    <w:rsid w:val="1E8032CF"/>
    <w:rsid w:val="1EA83561"/>
    <w:rsid w:val="1EB4D36B"/>
    <w:rsid w:val="1F16AD1D"/>
    <w:rsid w:val="1F199716"/>
    <w:rsid w:val="1F251BD5"/>
    <w:rsid w:val="1F26655E"/>
    <w:rsid w:val="1F6E2741"/>
    <w:rsid w:val="1F75D420"/>
    <w:rsid w:val="1F77850D"/>
    <w:rsid w:val="1F77E398"/>
    <w:rsid w:val="1FB73FB7"/>
    <w:rsid w:val="1FC9D103"/>
    <w:rsid w:val="1FCF4217"/>
    <w:rsid w:val="1FDE13DE"/>
    <w:rsid w:val="1FE3B198"/>
    <w:rsid w:val="1FF91342"/>
    <w:rsid w:val="200E67C4"/>
    <w:rsid w:val="2018DEB8"/>
    <w:rsid w:val="20352DF7"/>
    <w:rsid w:val="2039011A"/>
    <w:rsid w:val="20438AFD"/>
    <w:rsid w:val="20662B5F"/>
    <w:rsid w:val="206839BE"/>
    <w:rsid w:val="2088AA4A"/>
    <w:rsid w:val="20940DA6"/>
    <w:rsid w:val="20998F17"/>
    <w:rsid w:val="209A554D"/>
    <w:rsid w:val="209DE8B1"/>
    <w:rsid w:val="20B56777"/>
    <w:rsid w:val="20B8AD0C"/>
    <w:rsid w:val="20C9B394"/>
    <w:rsid w:val="2112681D"/>
    <w:rsid w:val="21168BDF"/>
    <w:rsid w:val="2120E932"/>
    <w:rsid w:val="2127A6E4"/>
    <w:rsid w:val="212C46B0"/>
    <w:rsid w:val="213E3427"/>
    <w:rsid w:val="21481A94"/>
    <w:rsid w:val="215ED42D"/>
    <w:rsid w:val="21664F17"/>
    <w:rsid w:val="216AA363"/>
    <w:rsid w:val="21735D8B"/>
    <w:rsid w:val="2174B2C6"/>
    <w:rsid w:val="21943A8F"/>
    <w:rsid w:val="219EDE97"/>
    <w:rsid w:val="219F75E7"/>
    <w:rsid w:val="21A22C9F"/>
    <w:rsid w:val="21A7EAC3"/>
    <w:rsid w:val="21E15C68"/>
    <w:rsid w:val="21E44C7B"/>
    <w:rsid w:val="21EFA0AE"/>
    <w:rsid w:val="21F6A28E"/>
    <w:rsid w:val="225DCA3B"/>
    <w:rsid w:val="2277B89D"/>
    <w:rsid w:val="228AE549"/>
    <w:rsid w:val="22B27E1F"/>
    <w:rsid w:val="22FA78D9"/>
    <w:rsid w:val="23460886"/>
    <w:rsid w:val="236A5FB2"/>
    <w:rsid w:val="237788BF"/>
    <w:rsid w:val="2391E82D"/>
    <w:rsid w:val="23C03C4B"/>
    <w:rsid w:val="23C7D5D5"/>
    <w:rsid w:val="23C9A90F"/>
    <w:rsid w:val="23E58E17"/>
    <w:rsid w:val="23F98985"/>
    <w:rsid w:val="2415436D"/>
    <w:rsid w:val="241C7997"/>
    <w:rsid w:val="2425E594"/>
    <w:rsid w:val="242C74D4"/>
    <w:rsid w:val="243FD641"/>
    <w:rsid w:val="2440C514"/>
    <w:rsid w:val="2444B08B"/>
    <w:rsid w:val="24487E3A"/>
    <w:rsid w:val="24629280"/>
    <w:rsid w:val="2473014D"/>
    <w:rsid w:val="2474ECEE"/>
    <w:rsid w:val="248F44D5"/>
    <w:rsid w:val="24BBEFBB"/>
    <w:rsid w:val="24CBDB51"/>
    <w:rsid w:val="24D2B36B"/>
    <w:rsid w:val="24D78AA2"/>
    <w:rsid w:val="250C54AA"/>
    <w:rsid w:val="2562D5A9"/>
    <w:rsid w:val="259F8C0C"/>
    <w:rsid w:val="25C69F6D"/>
    <w:rsid w:val="25D1590C"/>
    <w:rsid w:val="25E99776"/>
    <w:rsid w:val="25F2DE28"/>
    <w:rsid w:val="2602D862"/>
    <w:rsid w:val="26055809"/>
    <w:rsid w:val="2612C7CA"/>
    <w:rsid w:val="2614479E"/>
    <w:rsid w:val="262390A8"/>
    <w:rsid w:val="2628D8B3"/>
    <w:rsid w:val="264A47FC"/>
    <w:rsid w:val="2656FAC9"/>
    <w:rsid w:val="266BAC4E"/>
    <w:rsid w:val="2672391C"/>
    <w:rsid w:val="267A8A38"/>
    <w:rsid w:val="269E57B4"/>
    <w:rsid w:val="26B10C76"/>
    <w:rsid w:val="26EC0B98"/>
    <w:rsid w:val="271E7A5A"/>
    <w:rsid w:val="272BF279"/>
    <w:rsid w:val="2754BFF0"/>
    <w:rsid w:val="276FE044"/>
    <w:rsid w:val="278C02F0"/>
    <w:rsid w:val="279DDD0C"/>
    <w:rsid w:val="27B6EDE8"/>
    <w:rsid w:val="27C8229B"/>
    <w:rsid w:val="27DC120B"/>
    <w:rsid w:val="27DCEEBF"/>
    <w:rsid w:val="27E62618"/>
    <w:rsid w:val="2801EC56"/>
    <w:rsid w:val="286F0C54"/>
    <w:rsid w:val="287EA257"/>
    <w:rsid w:val="289923AD"/>
    <w:rsid w:val="28A8E5CA"/>
    <w:rsid w:val="290D0DE6"/>
    <w:rsid w:val="291F7011"/>
    <w:rsid w:val="29242A0D"/>
    <w:rsid w:val="292913AE"/>
    <w:rsid w:val="29343686"/>
    <w:rsid w:val="293EE7A6"/>
    <w:rsid w:val="297B97E3"/>
    <w:rsid w:val="297E3434"/>
    <w:rsid w:val="297E34EE"/>
    <w:rsid w:val="29814C99"/>
    <w:rsid w:val="299FDB99"/>
    <w:rsid w:val="29AECBD7"/>
    <w:rsid w:val="29C37F58"/>
    <w:rsid w:val="29D1F12D"/>
    <w:rsid w:val="29E3A7B0"/>
    <w:rsid w:val="2A27B78E"/>
    <w:rsid w:val="2A51F9E7"/>
    <w:rsid w:val="2A5D867F"/>
    <w:rsid w:val="2ABB261E"/>
    <w:rsid w:val="2AC6C5D6"/>
    <w:rsid w:val="2ACD07A2"/>
    <w:rsid w:val="2ACFEA50"/>
    <w:rsid w:val="2AD57DCE"/>
    <w:rsid w:val="2AEA0867"/>
    <w:rsid w:val="2AF69C17"/>
    <w:rsid w:val="2B100C5D"/>
    <w:rsid w:val="2B16859E"/>
    <w:rsid w:val="2B207E10"/>
    <w:rsid w:val="2B230358"/>
    <w:rsid w:val="2B2F52CF"/>
    <w:rsid w:val="2B398D18"/>
    <w:rsid w:val="2B3BABFA"/>
    <w:rsid w:val="2B48DCAA"/>
    <w:rsid w:val="2BACD622"/>
    <w:rsid w:val="2BB128D3"/>
    <w:rsid w:val="2BDD55CD"/>
    <w:rsid w:val="2BEA7680"/>
    <w:rsid w:val="2BEB8424"/>
    <w:rsid w:val="2C0178D4"/>
    <w:rsid w:val="2C0367CE"/>
    <w:rsid w:val="2C199EE4"/>
    <w:rsid w:val="2C245F31"/>
    <w:rsid w:val="2C53B19C"/>
    <w:rsid w:val="2C55EA89"/>
    <w:rsid w:val="2C59748C"/>
    <w:rsid w:val="2C5E529F"/>
    <w:rsid w:val="2C63E914"/>
    <w:rsid w:val="2C704C29"/>
    <w:rsid w:val="2C767A7A"/>
    <w:rsid w:val="2C7ADE02"/>
    <w:rsid w:val="2C8290ED"/>
    <w:rsid w:val="2C8ACB83"/>
    <w:rsid w:val="2C8D4D7A"/>
    <w:rsid w:val="2C98B977"/>
    <w:rsid w:val="2CABDCBE"/>
    <w:rsid w:val="2CAD280B"/>
    <w:rsid w:val="2CDE32B2"/>
    <w:rsid w:val="2CF55E6C"/>
    <w:rsid w:val="2D0575FC"/>
    <w:rsid w:val="2D14FB6D"/>
    <w:rsid w:val="2D228024"/>
    <w:rsid w:val="2D3B5869"/>
    <w:rsid w:val="2D61547D"/>
    <w:rsid w:val="2D64CDEB"/>
    <w:rsid w:val="2D794C13"/>
    <w:rsid w:val="2D8C78DF"/>
    <w:rsid w:val="2DB12F80"/>
    <w:rsid w:val="2DB3DB24"/>
    <w:rsid w:val="2DDD66AD"/>
    <w:rsid w:val="2DE88C5E"/>
    <w:rsid w:val="2E31228D"/>
    <w:rsid w:val="2E3A98A3"/>
    <w:rsid w:val="2E3B4509"/>
    <w:rsid w:val="2E623810"/>
    <w:rsid w:val="2E70B60F"/>
    <w:rsid w:val="2E7C2923"/>
    <w:rsid w:val="2E7C6B79"/>
    <w:rsid w:val="2E8A805F"/>
    <w:rsid w:val="2E8CD5A8"/>
    <w:rsid w:val="2EB3AEFF"/>
    <w:rsid w:val="2EB3CB35"/>
    <w:rsid w:val="2EB50915"/>
    <w:rsid w:val="2EC1F3F2"/>
    <w:rsid w:val="2ED4468D"/>
    <w:rsid w:val="2EF3ACC3"/>
    <w:rsid w:val="2EF59AB2"/>
    <w:rsid w:val="2EFD6A21"/>
    <w:rsid w:val="2F003F87"/>
    <w:rsid w:val="2F102BDA"/>
    <w:rsid w:val="2F7399E5"/>
    <w:rsid w:val="2F9B3F50"/>
    <w:rsid w:val="2FAEAB18"/>
    <w:rsid w:val="2FB14A91"/>
    <w:rsid w:val="2FB98F54"/>
    <w:rsid w:val="2FC5C285"/>
    <w:rsid w:val="2FCD9B25"/>
    <w:rsid w:val="2FD41ED6"/>
    <w:rsid w:val="2FE74B7A"/>
    <w:rsid w:val="30070925"/>
    <w:rsid w:val="3012925A"/>
    <w:rsid w:val="301A5764"/>
    <w:rsid w:val="3036F37E"/>
    <w:rsid w:val="30464353"/>
    <w:rsid w:val="304C9C2F"/>
    <w:rsid w:val="3055141D"/>
    <w:rsid w:val="3061A04F"/>
    <w:rsid w:val="307016EE"/>
    <w:rsid w:val="30909C93"/>
    <w:rsid w:val="309D2205"/>
    <w:rsid w:val="30A57C20"/>
    <w:rsid w:val="30AE27AF"/>
    <w:rsid w:val="30BB32E0"/>
    <w:rsid w:val="30BCB4F2"/>
    <w:rsid w:val="30CDEA72"/>
    <w:rsid w:val="30E173E7"/>
    <w:rsid w:val="30EA6C37"/>
    <w:rsid w:val="311DF279"/>
    <w:rsid w:val="31370FB1"/>
    <w:rsid w:val="3142E7D7"/>
    <w:rsid w:val="314F72C4"/>
    <w:rsid w:val="3153FEEE"/>
    <w:rsid w:val="315BEC5B"/>
    <w:rsid w:val="31857F74"/>
    <w:rsid w:val="318FC172"/>
    <w:rsid w:val="31A26049"/>
    <w:rsid w:val="31A51D32"/>
    <w:rsid w:val="31C1E7A5"/>
    <w:rsid w:val="31C3E902"/>
    <w:rsid w:val="31C9D339"/>
    <w:rsid w:val="31C9E3B5"/>
    <w:rsid w:val="31CF34F8"/>
    <w:rsid w:val="31DD8AB6"/>
    <w:rsid w:val="31DF1E1A"/>
    <w:rsid w:val="31F97102"/>
    <w:rsid w:val="320BE74F"/>
    <w:rsid w:val="321A57DA"/>
    <w:rsid w:val="3233F269"/>
    <w:rsid w:val="32401858"/>
    <w:rsid w:val="324D16A6"/>
    <w:rsid w:val="3250D050"/>
    <w:rsid w:val="325B76C0"/>
    <w:rsid w:val="32607AF7"/>
    <w:rsid w:val="327D4448"/>
    <w:rsid w:val="328D3DB1"/>
    <w:rsid w:val="32A18749"/>
    <w:rsid w:val="32A6D89B"/>
    <w:rsid w:val="32AA6B39"/>
    <w:rsid w:val="32BB0738"/>
    <w:rsid w:val="32CE467D"/>
    <w:rsid w:val="32DA8C70"/>
    <w:rsid w:val="32DFBB9E"/>
    <w:rsid w:val="32E398F2"/>
    <w:rsid w:val="32EB4325"/>
    <w:rsid w:val="32F23E30"/>
    <w:rsid w:val="32F51AC4"/>
    <w:rsid w:val="32F587B8"/>
    <w:rsid w:val="32F7BCBC"/>
    <w:rsid w:val="32F9DF62"/>
    <w:rsid w:val="32FECD9B"/>
    <w:rsid w:val="330BE27D"/>
    <w:rsid w:val="33115634"/>
    <w:rsid w:val="3329B051"/>
    <w:rsid w:val="334DD30B"/>
    <w:rsid w:val="3353A473"/>
    <w:rsid w:val="335B8F23"/>
    <w:rsid w:val="336344B6"/>
    <w:rsid w:val="3378382E"/>
    <w:rsid w:val="3381F8A9"/>
    <w:rsid w:val="338788DC"/>
    <w:rsid w:val="339D347D"/>
    <w:rsid w:val="33A7D7B2"/>
    <w:rsid w:val="33B16B79"/>
    <w:rsid w:val="33E4418B"/>
    <w:rsid w:val="33E5E207"/>
    <w:rsid w:val="33F03CDC"/>
    <w:rsid w:val="342C3155"/>
    <w:rsid w:val="343F2F54"/>
    <w:rsid w:val="34463B9A"/>
    <w:rsid w:val="3462A725"/>
    <w:rsid w:val="347B8BFF"/>
    <w:rsid w:val="34817DF5"/>
    <w:rsid w:val="348E0B25"/>
    <w:rsid w:val="3504E923"/>
    <w:rsid w:val="35186F5C"/>
    <w:rsid w:val="352A0502"/>
    <w:rsid w:val="3531144E"/>
    <w:rsid w:val="3543FE77"/>
    <w:rsid w:val="3544B9A3"/>
    <w:rsid w:val="3553EFDF"/>
    <w:rsid w:val="355AE47D"/>
    <w:rsid w:val="35837ED8"/>
    <w:rsid w:val="359DB669"/>
    <w:rsid w:val="35A8AC30"/>
    <w:rsid w:val="35BFFADA"/>
    <w:rsid w:val="35C4DE73"/>
    <w:rsid w:val="35CA6C01"/>
    <w:rsid w:val="35DEAB5E"/>
    <w:rsid w:val="35F155DB"/>
    <w:rsid w:val="35FAA2A6"/>
    <w:rsid w:val="3602C260"/>
    <w:rsid w:val="360408A8"/>
    <w:rsid w:val="360CD7B3"/>
    <w:rsid w:val="361E3468"/>
    <w:rsid w:val="362D9594"/>
    <w:rsid w:val="3632DEE5"/>
    <w:rsid w:val="364A264F"/>
    <w:rsid w:val="36543EDD"/>
    <w:rsid w:val="36683C13"/>
    <w:rsid w:val="367E16EE"/>
    <w:rsid w:val="3684B2BE"/>
    <w:rsid w:val="369BBA98"/>
    <w:rsid w:val="369D25F6"/>
    <w:rsid w:val="36ADB6E6"/>
    <w:rsid w:val="36C1043A"/>
    <w:rsid w:val="36D9F9E4"/>
    <w:rsid w:val="36E737CF"/>
    <w:rsid w:val="3711B1DF"/>
    <w:rsid w:val="3719F0D3"/>
    <w:rsid w:val="3727001D"/>
    <w:rsid w:val="37362E8D"/>
    <w:rsid w:val="3739B470"/>
    <w:rsid w:val="3743F489"/>
    <w:rsid w:val="3745D4D9"/>
    <w:rsid w:val="3776A98B"/>
    <w:rsid w:val="37869FEF"/>
    <w:rsid w:val="379D0EE4"/>
    <w:rsid w:val="379D9B6E"/>
    <w:rsid w:val="37A13B4C"/>
    <w:rsid w:val="37CEF273"/>
    <w:rsid w:val="37D7942D"/>
    <w:rsid w:val="37F97278"/>
    <w:rsid w:val="3828195F"/>
    <w:rsid w:val="38286636"/>
    <w:rsid w:val="382C316B"/>
    <w:rsid w:val="3838F657"/>
    <w:rsid w:val="383B6953"/>
    <w:rsid w:val="38528B99"/>
    <w:rsid w:val="385853D1"/>
    <w:rsid w:val="38692436"/>
    <w:rsid w:val="387C166F"/>
    <w:rsid w:val="389B9742"/>
    <w:rsid w:val="38B172CB"/>
    <w:rsid w:val="38CF585D"/>
    <w:rsid w:val="38E698DF"/>
    <w:rsid w:val="38F3A1A8"/>
    <w:rsid w:val="38F99966"/>
    <w:rsid w:val="39059315"/>
    <w:rsid w:val="3906046F"/>
    <w:rsid w:val="390ECED7"/>
    <w:rsid w:val="39219D9C"/>
    <w:rsid w:val="392B5CE4"/>
    <w:rsid w:val="39336EBE"/>
    <w:rsid w:val="393786AE"/>
    <w:rsid w:val="394484D6"/>
    <w:rsid w:val="3955987E"/>
    <w:rsid w:val="39682B91"/>
    <w:rsid w:val="3980D81A"/>
    <w:rsid w:val="398F3906"/>
    <w:rsid w:val="39A82BB0"/>
    <w:rsid w:val="39AD161D"/>
    <w:rsid w:val="39CB6E17"/>
    <w:rsid w:val="39CF2F3E"/>
    <w:rsid w:val="39F1E63B"/>
    <w:rsid w:val="3A04F497"/>
    <w:rsid w:val="3A2A3204"/>
    <w:rsid w:val="3A3153FB"/>
    <w:rsid w:val="3A42CEF7"/>
    <w:rsid w:val="3A453283"/>
    <w:rsid w:val="3A7121BC"/>
    <w:rsid w:val="3A884A88"/>
    <w:rsid w:val="3A8D2431"/>
    <w:rsid w:val="3A8D4DDD"/>
    <w:rsid w:val="3A95F3BC"/>
    <w:rsid w:val="3AAF35DB"/>
    <w:rsid w:val="3AB46F85"/>
    <w:rsid w:val="3AB55002"/>
    <w:rsid w:val="3AC7AF31"/>
    <w:rsid w:val="3AD332FD"/>
    <w:rsid w:val="3AD4C76B"/>
    <w:rsid w:val="3AEBF68F"/>
    <w:rsid w:val="3AEEF42D"/>
    <w:rsid w:val="3AF553DE"/>
    <w:rsid w:val="3B003E65"/>
    <w:rsid w:val="3B040989"/>
    <w:rsid w:val="3B0C218C"/>
    <w:rsid w:val="3B0DD64B"/>
    <w:rsid w:val="3B1E9FAA"/>
    <w:rsid w:val="3B3DD330"/>
    <w:rsid w:val="3B46B929"/>
    <w:rsid w:val="3B486931"/>
    <w:rsid w:val="3B506A99"/>
    <w:rsid w:val="3B673E78"/>
    <w:rsid w:val="3BA27C1E"/>
    <w:rsid w:val="3BAB5007"/>
    <w:rsid w:val="3BB2C995"/>
    <w:rsid w:val="3BC6C629"/>
    <w:rsid w:val="3BCB0C54"/>
    <w:rsid w:val="3BCF31FD"/>
    <w:rsid w:val="3BCF79D3"/>
    <w:rsid w:val="3BDE9811"/>
    <w:rsid w:val="3BEA0380"/>
    <w:rsid w:val="3BF0074D"/>
    <w:rsid w:val="3BF0C283"/>
    <w:rsid w:val="3BFD0311"/>
    <w:rsid w:val="3C064308"/>
    <w:rsid w:val="3C48028A"/>
    <w:rsid w:val="3C4B2F3D"/>
    <w:rsid w:val="3C5B8881"/>
    <w:rsid w:val="3C5D2939"/>
    <w:rsid w:val="3C65B939"/>
    <w:rsid w:val="3C69DA31"/>
    <w:rsid w:val="3C75DD11"/>
    <w:rsid w:val="3C7D985F"/>
    <w:rsid w:val="3C998827"/>
    <w:rsid w:val="3CA964AF"/>
    <w:rsid w:val="3CAAB6C0"/>
    <w:rsid w:val="3CAC00B6"/>
    <w:rsid w:val="3CB65759"/>
    <w:rsid w:val="3CBE629E"/>
    <w:rsid w:val="3D030ED9"/>
    <w:rsid w:val="3D042E2D"/>
    <w:rsid w:val="3D0C677A"/>
    <w:rsid w:val="3D13881B"/>
    <w:rsid w:val="3D475BC9"/>
    <w:rsid w:val="3D5EC630"/>
    <w:rsid w:val="3D95DC97"/>
    <w:rsid w:val="3D98D372"/>
    <w:rsid w:val="3DAACB35"/>
    <w:rsid w:val="3DBECB1F"/>
    <w:rsid w:val="3DD8D5E3"/>
    <w:rsid w:val="3E12116B"/>
    <w:rsid w:val="3E1378AC"/>
    <w:rsid w:val="3E1BB40F"/>
    <w:rsid w:val="3E24634A"/>
    <w:rsid w:val="3E3114CC"/>
    <w:rsid w:val="3E3E2A91"/>
    <w:rsid w:val="3E407A4A"/>
    <w:rsid w:val="3E4966E9"/>
    <w:rsid w:val="3E53AAD7"/>
    <w:rsid w:val="3E58DABD"/>
    <w:rsid w:val="3E7F1BCF"/>
    <w:rsid w:val="3E91827A"/>
    <w:rsid w:val="3EA75E40"/>
    <w:rsid w:val="3EF6393C"/>
    <w:rsid w:val="3F03D2F3"/>
    <w:rsid w:val="3F161E87"/>
    <w:rsid w:val="3F3CEEA3"/>
    <w:rsid w:val="3F91E7DE"/>
    <w:rsid w:val="3F94F90C"/>
    <w:rsid w:val="3F951AC8"/>
    <w:rsid w:val="3F989AD1"/>
    <w:rsid w:val="3FA5FDEC"/>
    <w:rsid w:val="3FBE37A0"/>
    <w:rsid w:val="3FC94C59"/>
    <w:rsid w:val="3FD1FD20"/>
    <w:rsid w:val="3FD56935"/>
    <w:rsid w:val="3FDC15C5"/>
    <w:rsid w:val="3FE6F878"/>
    <w:rsid w:val="3FE7FD6C"/>
    <w:rsid w:val="401DD927"/>
    <w:rsid w:val="401FDA84"/>
    <w:rsid w:val="40287D1E"/>
    <w:rsid w:val="402A0F84"/>
    <w:rsid w:val="4035C300"/>
    <w:rsid w:val="403C8A70"/>
    <w:rsid w:val="4048FABD"/>
    <w:rsid w:val="404BDECD"/>
    <w:rsid w:val="404F0315"/>
    <w:rsid w:val="4051ACE9"/>
    <w:rsid w:val="40913EFF"/>
    <w:rsid w:val="40919A1D"/>
    <w:rsid w:val="40AABEFC"/>
    <w:rsid w:val="40BC999E"/>
    <w:rsid w:val="40D7B820"/>
    <w:rsid w:val="40DA3848"/>
    <w:rsid w:val="40EE6FB0"/>
    <w:rsid w:val="410489FF"/>
    <w:rsid w:val="41214182"/>
    <w:rsid w:val="41416A05"/>
    <w:rsid w:val="41419B0D"/>
    <w:rsid w:val="414B6282"/>
    <w:rsid w:val="416CF06F"/>
    <w:rsid w:val="4176B71E"/>
    <w:rsid w:val="4176FBCD"/>
    <w:rsid w:val="41786406"/>
    <w:rsid w:val="41B9A988"/>
    <w:rsid w:val="41BE943A"/>
    <w:rsid w:val="41BF854D"/>
    <w:rsid w:val="41C65BE5"/>
    <w:rsid w:val="4207D62A"/>
    <w:rsid w:val="421BEEC9"/>
    <w:rsid w:val="421D4E66"/>
    <w:rsid w:val="42311840"/>
    <w:rsid w:val="425A0C0D"/>
    <w:rsid w:val="42791E30"/>
    <w:rsid w:val="4292DDF9"/>
    <w:rsid w:val="42998CFC"/>
    <w:rsid w:val="4299F463"/>
    <w:rsid w:val="429E979F"/>
    <w:rsid w:val="42B60357"/>
    <w:rsid w:val="42B77BDE"/>
    <w:rsid w:val="42DFB326"/>
    <w:rsid w:val="434987F0"/>
    <w:rsid w:val="43621F69"/>
    <w:rsid w:val="43799EC8"/>
    <w:rsid w:val="4390ED92"/>
    <w:rsid w:val="439E5181"/>
    <w:rsid w:val="43A0AEE7"/>
    <w:rsid w:val="43AE2643"/>
    <w:rsid w:val="43B710B7"/>
    <w:rsid w:val="43BC2D01"/>
    <w:rsid w:val="43BFEDD0"/>
    <w:rsid w:val="43D5FDD8"/>
    <w:rsid w:val="44773676"/>
    <w:rsid w:val="44A9B100"/>
    <w:rsid w:val="44B2135E"/>
    <w:rsid w:val="44BC9CBE"/>
    <w:rsid w:val="44C3D9FE"/>
    <w:rsid w:val="44D152A7"/>
    <w:rsid w:val="44D99F3B"/>
    <w:rsid w:val="44FB6412"/>
    <w:rsid w:val="450F8FCE"/>
    <w:rsid w:val="4511D620"/>
    <w:rsid w:val="4519B8B5"/>
    <w:rsid w:val="453A3662"/>
    <w:rsid w:val="453D6691"/>
    <w:rsid w:val="4540B875"/>
    <w:rsid w:val="454F2275"/>
    <w:rsid w:val="454FBE0F"/>
    <w:rsid w:val="458B054D"/>
    <w:rsid w:val="45A5A7C0"/>
    <w:rsid w:val="45AD70C3"/>
    <w:rsid w:val="45B1FDBB"/>
    <w:rsid w:val="45B2962A"/>
    <w:rsid w:val="45B9E211"/>
    <w:rsid w:val="45DEC34C"/>
    <w:rsid w:val="45E36BC4"/>
    <w:rsid w:val="45E43360"/>
    <w:rsid w:val="45E94590"/>
    <w:rsid w:val="45FBB36F"/>
    <w:rsid w:val="46591DC6"/>
    <w:rsid w:val="4663BBD8"/>
    <w:rsid w:val="46819E6A"/>
    <w:rsid w:val="46BBCBED"/>
    <w:rsid w:val="46CEE71D"/>
    <w:rsid w:val="46D2CA5B"/>
    <w:rsid w:val="46D41203"/>
    <w:rsid w:val="46ED04E2"/>
    <w:rsid w:val="46EEB179"/>
    <w:rsid w:val="46F3DBCF"/>
    <w:rsid w:val="46F85EF6"/>
    <w:rsid w:val="4710861D"/>
    <w:rsid w:val="47329247"/>
    <w:rsid w:val="4734875B"/>
    <w:rsid w:val="473F1F31"/>
    <w:rsid w:val="473FB5B8"/>
    <w:rsid w:val="4771E567"/>
    <w:rsid w:val="47789A6B"/>
    <w:rsid w:val="477D228B"/>
    <w:rsid w:val="4782530D"/>
    <w:rsid w:val="47ABB400"/>
    <w:rsid w:val="47B876CC"/>
    <w:rsid w:val="47BFF8D6"/>
    <w:rsid w:val="47C4EDF5"/>
    <w:rsid w:val="47CC01E6"/>
    <w:rsid w:val="48012069"/>
    <w:rsid w:val="4810240F"/>
    <w:rsid w:val="4810DE3E"/>
    <w:rsid w:val="481CEDC6"/>
    <w:rsid w:val="4831AF8C"/>
    <w:rsid w:val="48887FA8"/>
    <w:rsid w:val="48930A1C"/>
    <w:rsid w:val="48C739E6"/>
    <w:rsid w:val="48C79DA4"/>
    <w:rsid w:val="48C841BF"/>
    <w:rsid w:val="48D473C2"/>
    <w:rsid w:val="48D7A006"/>
    <w:rsid w:val="48E610B6"/>
    <w:rsid w:val="48E8C4FA"/>
    <w:rsid w:val="48FE5E42"/>
    <w:rsid w:val="49239D7A"/>
    <w:rsid w:val="492F34DC"/>
    <w:rsid w:val="4935AB94"/>
    <w:rsid w:val="4939552D"/>
    <w:rsid w:val="495AC49E"/>
    <w:rsid w:val="497967F3"/>
    <w:rsid w:val="497DC9C7"/>
    <w:rsid w:val="4989E9AD"/>
    <w:rsid w:val="499B4C84"/>
    <w:rsid w:val="499CD0EE"/>
    <w:rsid w:val="49AA98AA"/>
    <w:rsid w:val="49B07DC2"/>
    <w:rsid w:val="49B9B206"/>
    <w:rsid w:val="49C77187"/>
    <w:rsid w:val="49CD515A"/>
    <w:rsid w:val="49E7F12C"/>
    <w:rsid w:val="49F45802"/>
    <w:rsid w:val="49F554CE"/>
    <w:rsid w:val="49FB629F"/>
    <w:rsid w:val="4A09BFB6"/>
    <w:rsid w:val="4A28604B"/>
    <w:rsid w:val="4A2DD1A2"/>
    <w:rsid w:val="4A307966"/>
    <w:rsid w:val="4A537F70"/>
    <w:rsid w:val="4A552191"/>
    <w:rsid w:val="4A5A0CEB"/>
    <w:rsid w:val="4A6E54C1"/>
    <w:rsid w:val="4A704423"/>
    <w:rsid w:val="4A788A24"/>
    <w:rsid w:val="4A897B2E"/>
    <w:rsid w:val="4A89853A"/>
    <w:rsid w:val="4AC419BA"/>
    <w:rsid w:val="4AEC5D99"/>
    <w:rsid w:val="4AEF6E40"/>
    <w:rsid w:val="4B0655C2"/>
    <w:rsid w:val="4B2FCB2D"/>
    <w:rsid w:val="4B372CFB"/>
    <w:rsid w:val="4B377C62"/>
    <w:rsid w:val="4B382D5F"/>
    <w:rsid w:val="4B3C0F25"/>
    <w:rsid w:val="4B42FFB9"/>
    <w:rsid w:val="4B4E2B82"/>
    <w:rsid w:val="4B4FF8DA"/>
    <w:rsid w:val="4B5907C7"/>
    <w:rsid w:val="4B64A7F0"/>
    <w:rsid w:val="4B7C4054"/>
    <w:rsid w:val="4B84B258"/>
    <w:rsid w:val="4B990305"/>
    <w:rsid w:val="4BA5FCF6"/>
    <w:rsid w:val="4BA8FA3F"/>
    <w:rsid w:val="4BC0E213"/>
    <w:rsid w:val="4C01CF8B"/>
    <w:rsid w:val="4C296D22"/>
    <w:rsid w:val="4C2CDB04"/>
    <w:rsid w:val="4C3335F9"/>
    <w:rsid w:val="4C43B1C4"/>
    <w:rsid w:val="4C4D72EF"/>
    <w:rsid w:val="4C523147"/>
    <w:rsid w:val="4C7A6C16"/>
    <w:rsid w:val="4C7CA328"/>
    <w:rsid w:val="4C82CFD1"/>
    <w:rsid w:val="4C8DCD8A"/>
    <w:rsid w:val="4C996580"/>
    <w:rsid w:val="4CA387F5"/>
    <w:rsid w:val="4CB6CF81"/>
    <w:rsid w:val="4CBA1A91"/>
    <w:rsid w:val="4CFB1BAD"/>
    <w:rsid w:val="4CFD159C"/>
    <w:rsid w:val="4D01C5D2"/>
    <w:rsid w:val="4D0E6637"/>
    <w:rsid w:val="4D1E7FCC"/>
    <w:rsid w:val="4D218373"/>
    <w:rsid w:val="4D220D86"/>
    <w:rsid w:val="4D2BE038"/>
    <w:rsid w:val="4D5B1994"/>
    <w:rsid w:val="4D5E64E8"/>
    <w:rsid w:val="4D659D90"/>
    <w:rsid w:val="4D840013"/>
    <w:rsid w:val="4D92F7A5"/>
    <w:rsid w:val="4D948907"/>
    <w:rsid w:val="4D9E3A48"/>
    <w:rsid w:val="4DAC3AAF"/>
    <w:rsid w:val="4DB26EB6"/>
    <w:rsid w:val="4DF06C7E"/>
    <w:rsid w:val="4DF0F684"/>
    <w:rsid w:val="4DF38DD9"/>
    <w:rsid w:val="4E04ED28"/>
    <w:rsid w:val="4E150F7C"/>
    <w:rsid w:val="4E41610A"/>
    <w:rsid w:val="4E527C52"/>
    <w:rsid w:val="4E57FEE0"/>
    <w:rsid w:val="4E5B7C81"/>
    <w:rsid w:val="4E88D067"/>
    <w:rsid w:val="4E9A6DF1"/>
    <w:rsid w:val="4E9C96D2"/>
    <w:rsid w:val="4EBE3868"/>
    <w:rsid w:val="4ED1CF1D"/>
    <w:rsid w:val="4ED29737"/>
    <w:rsid w:val="4ED9A31E"/>
    <w:rsid w:val="4EDAC0B9"/>
    <w:rsid w:val="4EDDDC40"/>
    <w:rsid w:val="4EE49B09"/>
    <w:rsid w:val="4F04370C"/>
    <w:rsid w:val="4F0A4656"/>
    <w:rsid w:val="4F125561"/>
    <w:rsid w:val="4F253EF8"/>
    <w:rsid w:val="4F29ACE3"/>
    <w:rsid w:val="4F2AAF16"/>
    <w:rsid w:val="4F4C3C53"/>
    <w:rsid w:val="4F5BF68D"/>
    <w:rsid w:val="4F5D3BBA"/>
    <w:rsid w:val="4F60262E"/>
    <w:rsid w:val="4F61B3CB"/>
    <w:rsid w:val="4F71A1B1"/>
    <w:rsid w:val="4F7D39B4"/>
    <w:rsid w:val="4F7F324E"/>
    <w:rsid w:val="4F845F79"/>
    <w:rsid w:val="4F8A35F7"/>
    <w:rsid w:val="4F8D53E3"/>
    <w:rsid w:val="4F8D7D82"/>
    <w:rsid w:val="4FE0950F"/>
    <w:rsid w:val="4FEDB5C7"/>
    <w:rsid w:val="503F3B6E"/>
    <w:rsid w:val="505AEE66"/>
    <w:rsid w:val="505AF301"/>
    <w:rsid w:val="5062198C"/>
    <w:rsid w:val="5079ACA1"/>
    <w:rsid w:val="50ADC957"/>
    <w:rsid w:val="50C04C30"/>
    <w:rsid w:val="50CB4519"/>
    <w:rsid w:val="50CEE393"/>
    <w:rsid w:val="50E61C4A"/>
    <w:rsid w:val="511F5C94"/>
    <w:rsid w:val="515B9F1F"/>
    <w:rsid w:val="515DB0B4"/>
    <w:rsid w:val="516634EB"/>
    <w:rsid w:val="516BDFAE"/>
    <w:rsid w:val="516EEABC"/>
    <w:rsid w:val="517443B4"/>
    <w:rsid w:val="518B64C2"/>
    <w:rsid w:val="519749B8"/>
    <w:rsid w:val="51AD740A"/>
    <w:rsid w:val="51AFF0E7"/>
    <w:rsid w:val="51BB4766"/>
    <w:rsid w:val="51BDF8E7"/>
    <w:rsid w:val="51C0A958"/>
    <w:rsid w:val="51C2A639"/>
    <w:rsid w:val="51D8C8AB"/>
    <w:rsid w:val="51E41983"/>
    <w:rsid w:val="5234083F"/>
    <w:rsid w:val="525B4364"/>
    <w:rsid w:val="526F2405"/>
    <w:rsid w:val="52919E2F"/>
    <w:rsid w:val="52A1ED60"/>
    <w:rsid w:val="52B94BA5"/>
    <w:rsid w:val="52CDE50A"/>
    <w:rsid w:val="52E3AE90"/>
    <w:rsid w:val="52E7D701"/>
    <w:rsid w:val="52E96635"/>
    <w:rsid w:val="52E9839C"/>
    <w:rsid w:val="5310EE4A"/>
    <w:rsid w:val="5313ACBB"/>
    <w:rsid w:val="53221746"/>
    <w:rsid w:val="5349446B"/>
    <w:rsid w:val="5350F3D0"/>
    <w:rsid w:val="5364B8EE"/>
    <w:rsid w:val="536A4BBE"/>
    <w:rsid w:val="53707C84"/>
    <w:rsid w:val="5380CFAA"/>
    <w:rsid w:val="538226AD"/>
    <w:rsid w:val="53B0BFD0"/>
    <w:rsid w:val="53B58C12"/>
    <w:rsid w:val="53CC7205"/>
    <w:rsid w:val="53DBFB12"/>
    <w:rsid w:val="53DCD748"/>
    <w:rsid w:val="53E4A42E"/>
    <w:rsid w:val="54003B6B"/>
    <w:rsid w:val="540AF466"/>
    <w:rsid w:val="540D1441"/>
    <w:rsid w:val="542D6E90"/>
    <w:rsid w:val="5431A2E8"/>
    <w:rsid w:val="543B7166"/>
    <w:rsid w:val="5445908A"/>
    <w:rsid w:val="5456E309"/>
    <w:rsid w:val="5465A89C"/>
    <w:rsid w:val="547C0A88"/>
    <w:rsid w:val="548F6225"/>
    <w:rsid w:val="54915C91"/>
    <w:rsid w:val="54B0718E"/>
    <w:rsid w:val="54B5AF82"/>
    <w:rsid w:val="54BA0C05"/>
    <w:rsid w:val="54C2AF8C"/>
    <w:rsid w:val="54EC858F"/>
    <w:rsid w:val="54F4CCF6"/>
    <w:rsid w:val="5500894F"/>
    <w:rsid w:val="5504555F"/>
    <w:rsid w:val="550CE8F0"/>
    <w:rsid w:val="5527AB7A"/>
    <w:rsid w:val="55293C2D"/>
    <w:rsid w:val="5545EAF3"/>
    <w:rsid w:val="5566C3BB"/>
    <w:rsid w:val="55899A95"/>
    <w:rsid w:val="558AB4AA"/>
    <w:rsid w:val="558C295A"/>
    <w:rsid w:val="55C642CF"/>
    <w:rsid w:val="55C93EF1"/>
    <w:rsid w:val="55C97F60"/>
    <w:rsid w:val="55D8FEE1"/>
    <w:rsid w:val="55DEB725"/>
    <w:rsid w:val="55F13B26"/>
    <w:rsid w:val="55FB5C35"/>
    <w:rsid w:val="56004E2E"/>
    <w:rsid w:val="560A4823"/>
    <w:rsid w:val="56136080"/>
    <w:rsid w:val="5619B8B8"/>
    <w:rsid w:val="561DF473"/>
    <w:rsid w:val="56262C3D"/>
    <w:rsid w:val="5632E68D"/>
    <w:rsid w:val="5641A673"/>
    <w:rsid w:val="56428DFA"/>
    <w:rsid w:val="567DEB8B"/>
    <w:rsid w:val="56825B00"/>
    <w:rsid w:val="56892290"/>
    <w:rsid w:val="5695330D"/>
    <w:rsid w:val="56A55002"/>
    <w:rsid w:val="56AE5B22"/>
    <w:rsid w:val="56B3AC35"/>
    <w:rsid w:val="56B4487C"/>
    <w:rsid w:val="56B87DC0"/>
    <w:rsid w:val="56BE3897"/>
    <w:rsid w:val="56CE8BB9"/>
    <w:rsid w:val="56CFC616"/>
    <w:rsid w:val="56D541D4"/>
    <w:rsid w:val="56E7A51B"/>
    <w:rsid w:val="56E8B491"/>
    <w:rsid w:val="56FC4996"/>
    <w:rsid w:val="5700C244"/>
    <w:rsid w:val="5702E307"/>
    <w:rsid w:val="570412C7"/>
    <w:rsid w:val="570BCDF1"/>
    <w:rsid w:val="574BFAF9"/>
    <w:rsid w:val="5758B962"/>
    <w:rsid w:val="5778D5C2"/>
    <w:rsid w:val="57897465"/>
    <w:rsid w:val="57925529"/>
    <w:rsid w:val="57A156FD"/>
    <w:rsid w:val="57A50A7B"/>
    <w:rsid w:val="57ACB698"/>
    <w:rsid w:val="57B40DBB"/>
    <w:rsid w:val="57D03E54"/>
    <w:rsid w:val="57D690BD"/>
    <w:rsid w:val="57DC57F4"/>
    <w:rsid w:val="584559FA"/>
    <w:rsid w:val="585F4C3C"/>
    <w:rsid w:val="58781264"/>
    <w:rsid w:val="587AE009"/>
    <w:rsid w:val="58A81D54"/>
    <w:rsid w:val="58E51D52"/>
    <w:rsid w:val="58F1B46A"/>
    <w:rsid w:val="5919EBE7"/>
    <w:rsid w:val="591B882A"/>
    <w:rsid w:val="5920A21E"/>
    <w:rsid w:val="59262349"/>
    <w:rsid w:val="59347B6E"/>
    <w:rsid w:val="59782754"/>
    <w:rsid w:val="597AB2A2"/>
    <w:rsid w:val="598712A2"/>
    <w:rsid w:val="59B4A85B"/>
    <w:rsid w:val="59B73C9E"/>
    <w:rsid w:val="59D442A8"/>
    <w:rsid w:val="59E35C8E"/>
    <w:rsid w:val="59FD0328"/>
    <w:rsid w:val="5A02B2D5"/>
    <w:rsid w:val="5A07EAA5"/>
    <w:rsid w:val="5A295E69"/>
    <w:rsid w:val="5A37AAAE"/>
    <w:rsid w:val="5A544444"/>
    <w:rsid w:val="5A570DF5"/>
    <w:rsid w:val="5A5B450A"/>
    <w:rsid w:val="5A7C3AB1"/>
    <w:rsid w:val="5A9F190B"/>
    <w:rsid w:val="5ABE6F01"/>
    <w:rsid w:val="5AC9A43F"/>
    <w:rsid w:val="5AC9B454"/>
    <w:rsid w:val="5ACA0DB4"/>
    <w:rsid w:val="5AE94D8F"/>
    <w:rsid w:val="5AF8C865"/>
    <w:rsid w:val="5AF918E3"/>
    <w:rsid w:val="5AFE56BC"/>
    <w:rsid w:val="5B03512F"/>
    <w:rsid w:val="5B0DA08B"/>
    <w:rsid w:val="5B145A40"/>
    <w:rsid w:val="5B23B662"/>
    <w:rsid w:val="5B30E761"/>
    <w:rsid w:val="5B38F844"/>
    <w:rsid w:val="5B3ADB44"/>
    <w:rsid w:val="5B47B70F"/>
    <w:rsid w:val="5B6814DA"/>
    <w:rsid w:val="5B7EA3E3"/>
    <w:rsid w:val="5B827E06"/>
    <w:rsid w:val="5B84E610"/>
    <w:rsid w:val="5BA329E0"/>
    <w:rsid w:val="5BB02CC4"/>
    <w:rsid w:val="5BBB63B2"/>
    <w:rsid w:val="5BBBD1B5"/>
    <w:rsid w:val="5BC03E7A"/>
    <w:rsid w:val="5BF60BD6"/>
    <w:rsid w:val="5C068433"/>
    <w:rsid w:val="5C130BD9"/>
    <w:rsid w:val="5C278C8F"/>
    <w:rsid w:val="5C3FBA60"/>
    <w:rsid w:val="5C47058E"/>
    <w:rsid w:val="5C514A2E"/>
    <w:rsid w:val="5C5E3C55"/>
    <w:rsid w:val="5C6C2D20"/>
    <w:rsid w:val="5C7D56FF"/>
    <w:rsid w:val="5C7DB87A"/>
    <w:rsid w:val="5C803381"/>
    <w:rsid w:val="5C8A9D8F"/>
    <w:rsid w:val="5C8C84AF"/>
    <w:rsid w:val="5C92B508"/>
    <w:rsid w:val="5CA0B84E"/>
    <w:rsid w:val="5CBEB52D"/>
    <w:rsid w:val="5CDA1691"/>
    <w:rsid w:val="5CF2166F"/>
    <w:rsid w:val="5D03E53B"/>
    <w:rsid w:val="5D1F6504"/>
    <w:rsid w:val="5D391558"/>
    <w:rsid w:val="5D3B4160"/>
    <w:rsid w:val="5D443344"/>
    <w:rsid w:val="5D49EB2B"/>
    <w:rsid w:val="5D5303A6"/>
    <w:rsid w:val="5D57DBD3"/>
    <w:rsid w:val="5D598E1D"/>
    <w:rsid w:val="5D5A8BE9"/>
    <w:rsid w:val="5D77206D"/>
    <w:rsid w:val="5D835A90"/>
    <w:rsid w:val="5D874CC0"/>
    <w:rsid w:val="5D898C5D"/>
    <w:rsid w:val="5D8B9C12"/>
    <w:rsid w:val="5D8D1ED1"/>
    <w:rsid w:val="5D992AE3"/>
    <w:rsid w:val="5DA1D666"/>
    <w:rsid w:val="5DB9539F"/>
    <w:rsid w:val="5DC3DC18"/>
    <w:rsid w:val="5DC7E989"/>
    <w:rsid w:val="5DCD3D8F"/>
    <w:rsid w:val="5DDE5042"/>
    <w:rsid w:val="5DE6B8EF"/>
    <w:rsid w:val="5DED1A8F"/>
    <w:rsid w:val="5DF8F404"/>
    <w:rsid w:val="5DFABE19"/>
    <w:rsid w:val="5DFC692C"/>
    <w:rsid w:val="5E07618E"/>
    <w:rsid w:val="5E203193"/>
    <w:rsid w:val="5E21843D"/>
    <w:rsid w:val="5E32CA3F"/>
    <w:rsid w:val="5E3AE329"/>
    <w:rsid w:val="5E4369FE"/>
    <w:rsid w:val="5E50CAE7"/>
    <w:rsid w:val="5E648947"/>
    <w:rsid w:val="5E64C1C7"/>
    <w:rsid w:val="5E76CEC8"/>
    <w:rsid w:val="5E7B7BEE"/>
    <w:rsid w:val="5EB9E0C1"/>
    <w:rsid w:val="5EC5399C"/>
    <w:rsid w:val="5EDF759E"/>
    <w:rsid w:val="5EE9BCB5"/>
    <w:rsid w:val="5F071328"/>
    <w:rsid w:val="5F08A5D9"/>
    <w:rsid w:val="5F29FB58"/>
    <w:rsid w:val="5F685FF5"/>
    <w:rsid w:val="5F6FD916"/>
    <w:rsid w:val="5F723E6F"/>
    <w:rsid w:val="5F7B32A8"/>
    <w:rsid w:val="5F939007"/>
    <w:rsid w:val="5F98B987"/>
    <w:rsid w:val="5FA892FC"/>
    <w:rsid w:val="5FE6EBA3"/>
    <w:rsid w:val="5FF9F510"/>
    <w:rsid w:val="5FFADDE8"/>
    <w:rsid w:val="601DD302"/>
    <w:rsid w:val="6032049C"/>
    <w:rsid w:val="60381D59"/>
    <w:rsid w:val="60445B18"/>
    <w:rsid w:val="60518FFE"/>
    <w:rsid w:val="6055E1ED"/>
    <w:rsid w:val="605EAAB7"/>
    <w:rsid w:val="60626011"/>
    <w:rsid w:val="6088493D"/>
    <w:rsid w:val="608F9086"/>
    <w:rsid w:val="60A4B8B4"/>
    <w:rsid w:val="60C1FEDB"/>
    <w:rsid w:val="60C6DA51"/>
    <w:rsid w:val="611AE83A"/>
    <w:rsid w:val="612714B8"/>
    <w:rsid w:val="614FD2A6"/>
    <w:rsid w:val="617C608D"/>
    <w:rsid w:val="6190F41E"/>
    <w:rsid w:val="6197C3D9"/>
    <w:rsid w:val="619C2A09"/>
    <w:rsid w:val="61A48C96"/>
    <w:rsid w:val="61AE9153"/>
    <w:rsid w:val="61CA32ED"/>
    <w:rsid w:val="61E18DBC"/>
    <w:rsid w:val="61EF2874"/>
    <w:rsid w:val="61F8EFE9"/>
    <w:rsid w:val="620025FB"/>
    <w:rsid w:val="62094B8A"/>
    <w:rsid w:val="6220E1E7"/>
    <w:rsid w:val="62224BA6"/>
    <w:rsid w:val="6226870A"/>
    <w:rsid w:val="6230BBC2"/>
    <w:rsid w:val="625F3CF7"/>
    <w:rsid w:val="62844B21"/>
    <w:rsid w:val="628B18FE"/>
    <w:rsid w:val="62BB06C9"/>
    <w:rsid w:val="62D9C4E2"/>
    <w:rsid w:val="62EEA84D"/>
    <w:rsid w:val="62FC4B50"/>
    <w:rsid w:val="630F9710"/>
    <w:rsid w:val="63247069"/>
    <w:rsid w:val="63414254"/>
    <w:rsid w:val="63498EB3"/>
    <w:rsid w:val="6356B27A"/>
    <w:rsid w:val="6398EE97"/>
    <w:rsid w:val="63A17134"/>
    <w:rsid w:val="63B3A6E6"/>
    <w:rsid w:val="63F1168B"/>
    <w:rsid w:val="640839EC"/>
    <w:rsid w:val="6414C2C9"/>
    <w:rsid w:val="6414F1BB"/>
    <w:rsid w:val="6433D3F3"/>
    <w:rsid w:val="644B68A5"/>
    <w:rsid w:val="6455FE39"/>
    <w:rsid w:val="6461793A"/>
    <w:rsid w:val="647373EF"/>
    <w:rsid w:val="64889E8F"/>
    <w:rsid w:val="648A7B48"/>
    <w:rsid w:val="6497D9C7"/>
    <w:rsid w:val="64A2CEF2"/>
    <w:rsid w:val="64B1E92B"/>
    <w:rsid w:val="64CDA04D"/>
    <w:rsid w:val="65040C18"/>
    <w:rsid w:val="651037EF"/>
    <w:rsid w:val="652F3B3B"/>
    <w:rsid w:val="6547AD81"/>
    <w:rsid w:val="654F308F"/>
    <w:rsid w:val="6563034C"/>
    <w:rsid w:val="656CBAE0"/>
    <w:rsid w:val="6572C98C"/>
    <w:rsid w:val="6575D646"/>
    <w:rsid w:val="65F1CE9A"/>
    <w:rsid w:val="65FA4E3D"/>
    <w:rsid w:val="660C0687"/>
    <w:rsid w:val="6610B533"/>
    <w:rsid w:val="661D9391"/>
    <w:rsid w:val="66284097"/>
    <w:rsid w:val="663F7C62"/>
    <w:rsid w:val="6680CC0A"/>
    <w:rsid w:val="668EF3DB"/>
    <w:rsid w:val="66A14915"/>
    <w:rsid w:val="66B22A0D"/>
    <w:rsid w:val="66BA40E8"/>
    <w:rsid w:val="66C6C1C9"/>
    <w:rsid w:val="66D1A195"/>
    <w:rsid w:val="66D3C1C5"/>
    <w:rsid w:val="66D9DB26"/>
    <w:rsid w:val="66E01CC4"/>
    <w:rsid w:val="66E1BBAD"/>
    <w:rsid w:val="66EED745"/>
    <w:rsid w:val="66F63C33"/>
    <w:rsid w:val="66F9923F"/>
    <w:rsid w:val="67041EE0"/>
    <w:rsid w:val="67386173"/>
    <w:rsid w:val="67424C5B"/>
    <w:rsid w:val="67484151"/>
    <w:rsid w:val="674AED5F"/>
    <w:rsid w:val="6764B501"/>
    <w:rsid w:val="67880ADC"/>
    <w:rsid w:val="679BC5CF"/>
    <w:rsid w:val="67A7F8D2"/>
    <w:rsid w:val="67D7092B"/>
    <w:rsid w:val="67D9B3CD"/>
    <w:rsid w:val="67DA8FEA"/>
    <w:rsid w:val="67DF39CE"/>
    <w:rsid w:val="67E62163"/>
    <w:rsid w:val="67EF4971"/>
    <w:rsid w:val="6803E44C"/>
    <w:rsid w:val="681527B7"/>
    <w:rsid w:val="681F5498"/>
    <w:rsid w:val="68217C10"/>
    <w:rsid w:val="68294DE6"/>
    <w:rsid w:val="68351D65"/>
    <w:rsid w:val="683F9B4F"/>
    <w:rsid w:val="686B0264"/>
    <w:rsid w:val="68704EF5"/>
    <w:rsid w:val="687E61E8"/>
    <w:rsid w:val="68890CDD"/>
    <w:rsid w:val="688A6AA8"/>
    <w:rsid w:val="68997355"/>
    <w:rsid w:val="68A4963C"/>
    <w:rsid w:val="68ABDC4B"/>
    <w:rsid w:val="68C66927"/>
    <w:rsid w:val="68D5201E"/>
    <w:rsid w:val="68D75585"/>
    <w:rsid w:val="68D7E796"/>
    <w:rsid w:val="68E79787"/>
    <w:rsid w:val="68EB1EBD"/>
    <w:rsid w:val="68ED4606"/>
    <w:rsid w:val="68F44D46"/>
    <w:rsid w:val="69052F6B"/>
    <w:rsid w:val="69468C3C"/>
    <w:rsid w:val="6948C65C"/>
    <w:rsid w:val="6954E76F"/>
    <w:rsid w:val="6958852C"/>
    <w:rsid w:val="696E03A2"/>
    <w:rsid w:val="698E43F3"/>
    <w:rsid w:val="69AD4D32"/>
    <w:rsid w:val="69B542A4"/>
    <w:rsid w:val="69B806C1"/>
    <w:rsid w:val="69CD7FF2"/>
    <w:rsid w:val="69CF23E9"/>
    <w:rsid w:val="69D20CE4"/>
    <w:rsid w:val="69D9668A"/>
    <w:rsid w:val="69E7F88D"/>
    <w:rsid w:val="69EC180F"/>
    <w:rsid w:val="69F25B03"/>
    <w:rsid w:val="6A048C24"/>
    <w:rsid w:val="6A083282"/>
    <w:rsid w:val="6A144256"/>
    <w:rsid w:val="6A4843C0"/>
    <w:rsid w:val="6A67546F"/>
    <w:rsid w:val="6A759B3F"/>
    <w:rsid w:val="6A7BC43F"/>
    <w:rsid w:val="6A8698E9"/>
    <w:rsid w:val="6A99F8DD"/>
    <w:rsid w:val="6A9DBF62"/>
    <w:rsid w:val="6A9E5E92"/>
    <w:rsid w:val="6AA1CF40"/>
    <w:rsid w:val="6AA33E0A"/>
    <w:rsid w:val="6AB0048F"/>
    <w:rsid w:val="6ADC6767"/>
    <w:rsid w:val="6ADF7976"/>
    <w:rsid w:val="6AE25C9D"/>
    <w:rsid w:val="6AE304D1"/>
    <w:rsid w:val="6AE549B9"/>
    <w:rsid w:val="6AEB8D63"/>
    <w:rsid w:val="6AECAB02"/>
    <w:rsid w:val="6AF83B19"/>
    <w:rsid w:val="6B20AAB0"/>
    <w:rsid w:val="6B25945E"/>
    <w:rsid w:val="6B28AFF0"/>
    <w:rsid w:val="6B4970A0"/>
    <w:rsid w:val="6B6319E5"/>
    <w:rsid w:val="6B641C2C"/>
    <w:rsid w:val="6B6B59B0"/>
    <w:rsid w:val="6B7A2216"/>
    <w:rsid w:val="6B7A7FA2"/>
    <w:rsid w:val="6B7AD179"/>
    <w:rsid w:val="6B8EAF92"/>
    <w:rsid w:val="6B9CF11F"/>
    <w:rsid w:val="6BA70B04"/>
    <w:rsid w:val="6BBA8681"/>
    <w:rsid w:val="6BBB3AB7"/>
    <w:rsid w:val="6BCC52B1"/>
    <w:rsid w:val="6BD0F7D1"/>
    <w:rsid w:val="6C060452"/>
    <w:rsid w:val="6C0EEF86"/>
    <w:rsid w:val="6C10EA09"/>
    <w:rsid w:val="6C230568"/>
    <w:rsid w:val="6C2AAD75"/>
    <w:rsid w:val="6C4D043F"/>
    <w:rsid w:val="6C50F607"/>
    <w:rsid w:val="6C67E459"/>
    <w:rsid w:val="6C7A4067"/>
    <w:rsid w:val="6C84157A"/>
    <w:rsid w:val="6C958A93"/>
    <w:rsid w:val="6CA0856C"/>
    <w:rsid w:val="6CA0F5F2"/>
    <w:rsid w:val="6CC5022A"/>
    <w:rsid w:val="6CE58F04"/>
    <w:rsid w:val="6CECBB5F"/>
    <w:rsid w:val="6CF386A5"/>
    <w:rsid w:val="6CF41B2D"/>
    <w:rsid w:val="6D163F6B"/>
    <w:rsid w:val="6D3CAD3E"/>
    <w:rsid w:val="6D488F6D"/>
    <w:rsid w:val="6D5B2CAB"/>
    <w:rsid w:val="6D5C9AD0"/>
    <w:rsid w:val="6D7BB743"/>
    <w:rsid w:val="6D88509F"/>
    <w:rsid w:val="6D98A27C"/>
    <w:rsid w:val="6D98D33C"/>
    <w:rsid w:val="6DB6C282"/>
    <w:rsid w:val="6DC48994"/>
    <w:rsid w:val="6DD42D4C"/>
    <w:rsid w:val="6DE97881"/>
    <w:rsid w:val="6E01CDFF"/>
    <w:rsid w:val="6E02CD89"/>
    <w:rsid w:val="6E06B038"/>
    <w:rsid w:val="6E1272BF"/>
    <w:rsid w:val="6E380C3B"/>
    <w:rsid w:val="6E5C8E9F"/>
    <w:rsid w:val="6E648D43"/>
    <w:rsid w:val="6E6F0251"/>
    <w:rsid w:val="6E90C12B"/>
    <w:rsid w:val="6E988F6A"/>
    <w:rsid w:val="6ED04087"/>
    <w:rsid w:val="6EDD98D1"/>
    <w:rsid w:val="6EE7414E"/>
    <w:rsid w:val="6F00DF74"/>
    <w:rsid w:val="6F09EDF9"/>
    <w:rsid w:val="6F5A0B25"/>
    <w:rsid w:val="6F624E37"/>
    <w:rsid w:val="6F7D21BF"/>
    <w:rsid w:val="6FA1FAB3"/>
    <w:rsid w:val="6FC03458"/>
    <w:rsid w:val="6FC91960"/>
    <w:rsid w:val="6FE996BA"/>
    <w:rsid w:val="6FF1C722"/>
    <w:rsid w:val="7015670D"/>
    <w:rsid w:val="702C4049"/>
    <w:rsid w:val="7050B580"/>
    <w:rsid w:val="7055530E"/>
    <w:rsid w:val="70790191"/>
    <w:rsid w:val="7099C13C"/>
    <w:rsid w:val="70BC4BDA"/>
    <w:rsid w:val="70BE2600"/>
    <w:rsid w:val="70BF8516"/>
    <w:rsid w:val="70C62AFC"/>
    <w:rsid w:val="70CDEAD3"/>
    <w:rsid w:val="70D002CF"/>
    <w:rsid w:val="70DAA04E"/>
    <w:rsid w:val="70F01678"/>
    <w:rsid w:val="70F857EB"/>
    <w:rsid w:val="710395B5"/>
    <w:rsid w:val="71169437"/>
    <w:rsid w:val="711F68E9"/>
    <w:rsid w:val="71364DCD"/>
    <w:rsid w:val="714092EE"/>
    <w:rsid w:val="714403E6"/>
    <w:rsid w:val="715223C7"/>
    <w:rsid w:val="7159983B"/>
    <w:rsid w:val="7179A7C8"/>
    <w:rsid w:val="718036C8"/>
    <w:rsid w:val="7180C295"/>
    <w:rsid w:val="718C7EED"/>
    <w:rsid w:val="719208E3"/>
    <w:rsid w:val="71952E62"/>
    <w:rsid w:val="719B71A8"/>
    <w:rsid w:val="71A58256"/>
    <w:rsid w:val="71A766F0"/>
    <w:rsid w:val="71B8ECDB"/>
    <w:rsid w:val="71D0302C"/>
    <w:rsid w:val="71E10B23"/>
    <w:rsid w:val="71F05A08"/>
    <w:rsid w:val="720B1775"/>
    <w:rsid w:val="7226176D"/>
    <w:rsid w:val="722FFC2C"/>
    <w:rsid w:val="7237E083"/>
    <w:rsid w:val="7243BA20"/>
    <w:rsid w:val="72536608"/>
    <w:rsid w:val="72592DCD"/>
    <w:rsid w:val="725B5577"/>
    <w:rsid w:val="725D026F"/>
    <w:rsid w:val="726830DB"/>
    <w:rsid w:val="72D2AB09"/>
    <w:rsid w:val="72DEC830"/>
    <w:rsid w:val="72E0D6CB"/>
    <w:rsid w:val="72E195A6"/>
    <w:rsid w:val="72F2607A"/>
    <w:rsid w:val="72F7FF82"/>
    <w:rsid w:val="73078C56"/>
    <w:rsid w:val="730F8A24"/>
    <w:rsid w:val="732B5D56"/>
    <w:rsid w:val="733CAA18"/>
    <w:rsid w:val="734033D0"/>
    <w:rsid w:val="7363B279"/>
    <w:rsid w:val="736CADFA"/>
    <w:rsid w:val="7373B982"/>
    <w:rsid w:val="73791884"/>
    <w:rsid w:val="737B7271"/>
    <w:rsid w:val="7391380F"/>
    <w:rsid w:val="739942CC"/>
    <w:rsid w:val="73BC040D"/>
    <w:rsid w:val="73F03F8A"/>
    <w:rsid w:val="73F580A8"/>
    <w:rsid w:val="741282EC"/>
    <w:rsid w:val="7434AA72"/>
    <w:rsid w:val="7449749B"/>
    <w:rsid w:val="744E6958"/>
    <w:rsid w:val="74522AD2"/>
    <w:rsid w:val="745BCF8E"/>
    <w:rsid w:val="745F319E"/>
    <w:rsid w:val="74878563"/>
    <w:rsid w:val="74A23C0D"/>
    <w:rsid w:val="74A4939E"/>
    <w:rsid w:val="74BC2A94"/>
    <w:rsid w:val="74BCDD6D"/>
    <w:rsid w:val="74C31999"/>
    <w:rsid w:val="74C8067A"/>
    <w:rsid w:val="74CFE420"/>
    <w:rsid w:val="74D806B8"/>
    <w:rsid w:val="74DC61E0"/>
    <w:rsid w:val="74E7BA9C"/>
    <w:rsid w:val="75058129"/>
    <w:rsid w:val="75195C9E"/>
    <w:rsid w:val="7519C416"/>
    <w:rsid w:val="7523306E"/>
    <w:rsid w:val="752398A6"/>
    <w:rsid w:val="752DE817"/>
    <w:rsid w:val="753FAE14"/>
    <w:rsid w:val="75405D3E"/>
    <w:rsid w:val="7548172A"/>
    <w:rsid w:val="756B5FF7"/>
    <w:rsid w:val="75861B8F"/>
    <w:rsid w:val="75945F6B"/>
    <w:rsid w:val="75B07968"/>
    <w:rsid w:val="75B56F06"/>
    <w:rsid w:val="75BD2E50"/>
    <w:rsid w:val="75BDDE7B"/>
    <w:rsid w:val="75E9D848"/>
    <w:rsid w:val="75F8121E"/>
    <w:rsid w:val="76561A87"/>
    <w:rsid w:val="7665BE6F"/>
    <w:rsid w:val="76791846"/>
    <w:rsid w:val="767BFD71"/>
    <w:rsid w:val="767C34EF"/>
    <w:rsid w:val="76ABC4D6"/>
    <w:rsid w:val="76AD3632"/>
    <w:rsid w:val="76B93714"/>
    <w:rsid w:val="76FFC0BA"/>
    <w:rsid w:val="7703CDC6"/>
    <w:rsid w:val="77159C11"/>
    <w:rsid w:val="771B15A8"/>
    <w:rsid w:val="7737CD88"/>
    <w:rsid w:val="7740F097"/>
    <w:rsid w:val="7746C39E"/>
    <w:rsid w:val="7759AEDC"/>
    <w:rsid w:val="778A6A7E"/>
    <w:rsid w:val="77A25E55"/>
    <w:rsid w:val="77ABC486"/>
    <w:rsid w:val="77CA3D9E"/>
    <w:rsid w:val="77DE6FC5"/>
    <w:rsid w:val="77DFCD8C"/>
    <w:rsid w:val="77EF42BC"/>
    <w:rsid w:val="77F40FD5"/>
    <w:rsid w:val="7801B6AE"/>
    <w:rsid w:val="780BFC09"/>
    <w:rsid w:val="78123EB3"/>
    <w:rsid w:val="781F31AC"/>
    <w:rsid w:val="7825FA47"/>
    <w:rsid w:val="783E7532"/>
    <w:rsid w:val="784C31B3"/>
    <w:rsid w:val="78501241"/>
    <w:rsid w:val="78762C7B"/>
    <w:rsid w:val="7878C93C"/>
    <w:rsid w:val="7880C633"/>
    <w:rsid w:val="7895341B"/>
    <w:rsid w:val="789F0F57"/>
    <w:rsid w:val="78E3A08E"/>
    <w:rsid w:val="78F57F3D"/>
    <w:rsid w:val="78F667CF"/>
    <w:rsid w:val="78F71C43"/>
    <w:rsid w:val="79196676"/>
    <w:rsid w:val="791A362D"/>
    <w:rsid w:val="796904EE"/>
    <w:rsid w:val="797804C1"/>
    <w:rsid w:val="797957DE"/>
    <w:rsid w:val="799A0CF0"/>
    <w:rsid w:val="79A2D1C8"/>
    <w:rsid w:val="79A7024F"/>
    <w:rsid w:val="79AEBB1D"/>
    <w:rsid w:val="79D8F24C"/>
    <w:rsid w:val="79E93E38"/>
    <w:rsid w:val="79EC4BE8"/>
    <w:rsid w:val="7A0DAD19"/>
    <w:rsid w:val="7A2D3890"/>
    <w:rsid w:val="7A357E8E"/>
    <w:rsid w:val="7A39D715"/>
    <w:rsid w:val="7A5D8EEF"/>
    <w:rsid w:val="7A690382"/>
    <w:rsid w:val="7AAAFA56"/>
    <w:rsid w:val="7ABA6AFA"/>
    <w:rsid w:val="7AFA7504"/>
    <w:rsid w:val="7B00DE3D"/>
    <w:rsid w:val="7B161AB4"/>
    <w:rsid w:val="7B1D0077"/>
    <w:rsid w:val="7B25B705"/>
    <w:rsid w:val="7B293D2E"/>
    <w:rsid w:val="7B299A19"/>
    <w:rsid w:val="7B2F309B"/>
    <w:rsid w:val="7B3021C6"/>
    <w:rsid w:val="7B36BE88"/>
    <w:rsid w:val="7B44AF85"/>
    <w:rsid w:val="7B48388F"/>
    <w:rsid w:val="7B55B963"/>
    <w:rsid w:val="7B5FAF04"/>
    <w:rsid w:val="7BB6C136"/>
    <w:rsid w:val="7BCFA1E6"/>
    <w:rsid w:val="7BDE7450"/>
    <w:rsid w:val="7BE45673"/>
    <w:rsid w:val="7C02CED6"/>
    <w:rsid w:val="7C069269"/>
    <w:rsid w:val="7C2AC4CA"/>
    <w:rsid w:val="7C3A7E51"/>
    <w:rsid w:val="7C3DAE78"/>
    <w:rsid w:val="7C58274F"/>
    <w:rsid w:val="7C589299"/>
    <w:rsid w:val="7C66625E"/>
    <w:rsid w:val="7C70C2BA"/>
    <w:rsid w:val="7C7197F3"/>
    <w:rsid w:val="7C90BDC5"/>
    <w:rsid w:val="7C955976"/>
    <w:rsid w:val="7C9C3E4E"/>
    <w:rsid w:val="7CA66D72"/>
    <w:rsid w:val="7CADE2E6"/>
    <w:rsid w:val="7CB434F2"/>
    <w:rsid w:val="7CB8D0D8"/>
    <w:rsid w:val="7CC09940"/>
    <w:rsid w:val="7CCD4D0A"/>
    <w:rsid w:val="7CD8856A"/>
    <w:rsid w:val="7CD92CF7"/>
    <w:rsid w:val="7D01FDCC"/>
    <w:rsid w:val="7D125B3A"/>
    <w:rsid w:val="7D213C91"/>
    <w:rsid w:val="7D2E96B8"/>
    <w:rsid w:val="7D35B735"/>
    <w:rsid w:val="7D39B2DF"/>
    <w:rsid w:val="7D3DBE38"/>
    <w:rsid w:val="7D44DF17"/>
    <w:rsid w:val="7D4EBD10"/>
    <w:rsid w:val="7D5C6EC5"/>
    <w:rsid w:val="7D71FD00"/>
    <w:rsid w:val="7D7BE8FC"/>
    <w:rsid w:val="7D9C63C5"/>
    <w:rsid w:val="7DAE721F"/>
    <w:rsid w:val="7DAEE05E"/>
    <w:rsid w:val="7DB1D0B2"/>
    <w:rsid w:val="7DC23A01"/>
    <w:rsid w:val="7DD23CCD"/>
    <w:rsid w:val="7DD8E2FA"/>
    <w:rsid w:val="7DDDD980"/>
    <w:rsid w:val="7DE8CEC7"/>
    <w:rsid w:val="7E1F2865"/>
    <w:rsid w:val="7E247F35"/>
    <w:rsid w:val="7E54A139"/>
    <w:rsid w:val="7E6509C9"/>
    <w:rsid w:val="7E67C288"/>
    <w:rsid w:val="7E7CE645"/>
    <w:rsid w:val="7E81C1FF"/>
    <w:rsid w:val="7E8417B8"/>
    <w:rsid w:val="7E8DB8AA"/>
    <w:rsid w:val="7EA4658C"/>
    <w:rsid w:val="7EAC636F"/>
    <w:rsid w:val="7EACA76C"/>
    <w:rsid w:val="7EAD45F2"/>
    <w:rsid w:val="7EE80AC0"/>
    <w:rsid w:val="7EEB03B5"/>
    <w:rsid w:val="7EFB4280"/>
    <w:rsid w:val="7EFF5FE8"/>
    <w:rsid w:val="7F1E5A3E"/>
    <w:rsid w:val="7F255926"/>
    <w:rsid w:val="7F2CDBCC"/>
    <w:rsid w:val="7F409179"/>
    <w:rsid w:val="7F9D99D3"/>
    <w:rsid w:val="7FB9A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8DAF4"/>
  <w15:docId w15:val="{BB81F4E4-64CD-4268-B628-DF0F6CD4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855"/>
    <w:rPr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b/>
      <w:i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TMLTypewriter">
    <w:name w:val="HTML Typewriter"/>
    <w:uiPriority w:val="99"/>
    <w:unhideWhenUsed/>
    <w:rsid w:val="007D37D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71E8C"/>
    <w:rPr>
      <w:sz w:val="24"/>
    </w:rPr>
  </w:style>
  <w:style w:type="paragraph" w:styleId="BalloonText">
    <w:name w:val="Balloon Text"/>
    <w:basedOn w:val="Normal"/>
    <w:link w:val="BalloonTextChar"/>
    <w:semiHidden/>
    <w:unhideWhenUsed/>
    <w:rsid w:val="009B52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52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93140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AJA\NEWC\MSOFFICE\WINWORD\TEMPLATE\VEH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VEHICLE.DOT</Template>
  <TotalTime>24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ATTESTATION</vt:lpstr>
    </vt:vector>
  </TitlesOfParts>
  <Company>Al Akhawayn University Ifrane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</dc:title>
  <dc:subject/>
  <dc:creator>AUI</dc:creator>
  <cp:keywords/>
  <cp:lastModifiedBy>Ayoub Bounasser</cp:lastModifiedBy>
  <cp:revision>438</cp:revision>
  <cp:lastPrinted>2022-10-06T19:46:00Z</cp:lastPrinted>
  <dcterms:created xsi:type="dcterms:W3CDTF">2016-04-11T18:30:00Z</dcterms:created>
  <dcterms:modified xsi:type="dcterms:W3CDTF">2023-10-20T15:00:00Z</dcterms:modified>
</cp:coreProperties>
</file>